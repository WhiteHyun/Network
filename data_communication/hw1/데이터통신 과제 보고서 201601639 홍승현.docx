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55E7AD04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314325</wp:posOffset>
                    </wp:positionV>
                    <wp:extent cx="5963478" cy="6987540"/>
                    <wp:effectExtent l="0" t="0" r="0" b="381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98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72B2EF1C" w:rsidR="00C87C24" w:rsidRPr="00741481" w:rsidRDefault="00165954">
                                <w:pPr>
                                  <w:pStyle w:val="affff5"/>
                                  <w:rPr>
                                    <w:sz w:val="104"/>
                                    <w:szCs w:val="4"/>
                                  </w:rPr>
                                </w:pPr>
                                <w:sdt>
                                  <w:sdtPr>
                                    <w:rPr>
                                      <w:sz w:val="104"/>
                                      <w:szCs w:val="4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C24" w:rsidRPr="00741481">
                                      <w:rPr>
                                        <w:rFonts w:hint="eastAsia"/>
                                        <w:sz w:val="104"/>
                                        <w:szCs w:val="4"/>
                                        <w:lang w:eastAsia="ko-KR"/>
                                      </w:rPr>
                                      <w:t>d</w:t>
                                    </w:r>
                                    <w:r w:rsidR="00C87C24" w:rsidRPr="00741481">
                                      <w:rPr>
                                        <w:sz w:val="104"/>
                                        <w:szCs w:val="4"/>
                                        <w:lang w:eastAsia="ko-KR"/>
                                      </w:rPr>
                                      <w:t>ata communications</w:t>
                                    </w:r>
                                    <w:r w:rsidR="00C87C24" w:rsidRPr="00741481">
                                      <w:rPr>
                                        <w:sz w:val="104"/>
                                        <w:szCs w:val="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p w14:paraId="6493C856" w14:textId="2BCB3BAC" w:rsidR="00C87C24" w:rsidRDefault="00C87C24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2020</w:t>
                                    </w:r>
                                  </w:sdtContent>
                                </w:sdt>
                              </w:p>
                              <w:p w14:paraId="147989F3" w14:textId="79359A6F" w:rsidR="00C87C24" w:rsidRDefault="00165954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7C24">
                                      <w:rPr>
                                        <w:lang w:eastAsia="ko-KR"/>
                                      </w:rPr>
                                      <w:t xml:space="preserve">[201601639  </w:t>
                                    </w:r>
                                    <w:r w:rsidR="00C87C24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r w:rsidR="00C87C24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C87C24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C87C24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C87C24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C87C24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7pt;margin-top:24.75pt;width:469.5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" filled="f" stroked="f" strokeweight=".5pt">
                    <v:textbox inset="0,0,0,0">
                      <w:txbxContent>
                        <w:p w14:paraId="321B8395" w14:textId="72B2EF1C" w:rsidR="00C87C24" w:rsidRPr="00741481" w:rsidRDefault="00165954">
                          <w:pPr>
                            <w:pStyle w:val="affff5"/>
                            <w:rPr>
                              <w:sz w:val="104"/>
                              <w:szCs w:val="4"/>
                            </w:rPr>
                          </w:pPr>
                          <w:sdt>
                            <w:sdtPr>
                              <w:rPr>
                                <w:sz w:val="104"/>
                                <w:szCs w:val="4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C24" w:rsidRPr="00741481">
                                <w:rPr>
                                  <w:rFonts w:hint="eastAsia"/>
                                  <w:sz w:val="104"/>
                                  <w:szCs w:val="4"/>
                                  <w:lang w:eastAsia="ko-KR"/>
                                </w:rPr>
                                <w:t>d</w:t>
                              </w:r>
                              <w:r w:rsidR="00C87C24" w:rsidRPr="00741481">
                                <w:rPr>
                                  <w:sz w:val="104"/>
                                  <w:szCs w:val="4"/>
                                  <w:lang w:eastAsia="ko-KR"/>
                                </w:rPr>
                                <w:t>ata communications</w:t>
                              </w:r>
                              <w:r w:rsidR="00C87C24" w:rsidRPr="00741481">
                                <w:rPr>
                                  <w:sz w:val="104"/>
                                  <w:szCs w:val="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p w14:paraId="6493C856" w14:textId="2BCB3BAC" w:rsidR="00C87C24" w:rsidRDefault="00C87C24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2020</w:t>
                              </w:r>
                            </w:sdtContent>
                          </w:sdt>
                        </w:p>
                        <w:p w14:paraId="147989F3" w14:textId="79359A6F" w:rsidR="00C87C24" w:rsidRDefault="00165954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87C24">
                                <w:rPr>
                                  <w:lang w:eastAsia="ko-KR"/>
                                </w:rPr>
                                <w:t xml:space="preserve">[201601639  </w:t>
                              </w:r>
                              <w:r w:rsidR="00C87C24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r w:rsidR="00C87C24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C87C24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C87C24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C87C24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C87C24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6800CF73" w14:textId="0DF45F15" w:rsidR="00991E21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4548" w:history="1">
            <w:r w:rsidR="00991E21" w:rsidRPr="001A29BE">
              <w:rPr>
                <w:rStyle w:val="aff6"/>
                <w:lang w:eastAsia="ko-KR"/>
              </w:rPr>
              <w:t>목표</w:t>
            </w:r>
            <w:r w:rsidR="00991E21">
              <w:rPr>
                <w:webHidden/>
              </w:rPr>
              <w:tab/>
            </w:r>
            <w:r w:rsidR="00991E21">
              <w:rPr>
                <w:webHidden/>
              </w:rPr>
              <w:fldChar w:fldCharType="begin"/>
            </w:r>
            <w:r w:rsidR="00991E21">
              <w:rPr>
                <w:webHidden/>
              </w:rPr>
              <w:instrText xml:space="preserve"> PAGEREF _Toc38484548 \h </w:instrText>
            </w:r>
            <w:r w:rsidR="00991E21">
              <w:rPr>
                <w:webHidden/>
              </w:rPr>
            </w:r>
            <w:r w:rsidR="00991E21">
              <w:rPr>
                <w:webHidden/>
              </w:rPr>
              <w:fldChar w:fldCharType="separate"/>
            </w:r>
            <w:r w:rsidR="00991E21">
              <w:rPr>
                <w:webHidden/>
              </w:rPr>
              <w:t>1</w:t>
            </w:r>
            <w:r w:rsidR="00991E21">
              <w:rPr>
                <w:webHidden/>
              </w:rPr>
              <w:fldChar w:fldCharType="end"/>
            </w:r>
          </w:hyperlink>
        </w:p>
        <w:p w14:paraId="02235356" w14:textId="17E98AC4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49" w:history="1">
            <w:r w:rsidR="00991E21" w:rsidRPr="001A29BE">
              <w:rPr>
                <w:rStyle w:val="aff6"/>
                <w:noProof/>
                <w:lang w:eastAsia="ko-KR"/>
              </w:rPr>
              <w:t>goal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_Toc38484549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040B494" w14:textId="7AA22694" w:rsidR="00991E21" w:rsidRDefault="0016595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38484550" w:history="1">
            <w:r w:rsidR="00991E21" w:rsidRPr="001A29BE">
              <w:rPr>
                <w:rStyle w:val="aff6"/>
                <w:lang w:eastAsia="ko-KR"/>
              </w:rPr>
              <w:t>내용</w:t>
            </w:r>
            <w:r w:rsidR="00991E21">
              <w:rPr>
                <w:webHidden/>
              </w:rPr>
              <w:tab/>
            </w:r>
            <w:r w:rsidR="00991E21">
              <w:rPr>
                <w:webHidden/>
              </w:rPr>
              <w:fldChar w:fldCharType="begin"/>
            </w:r>
            <w:r w:rsidR="00991E21">
              <w:rPr>
                <w:webHidden/>
              </w:rPr>
              <w:instrText xml:space="preserve"> PAGEREF _Toc38484550 \h </w:instrText>
            </w:r>
            <w:r w:rsidR="00991E21">
              <w:rPr>
                <w:webHidden/>
              </w:rPr>
            </w:r>
            <w:r w:rsidR="00991E21">
              <w:rPr>
                <w:webHidden/>
              </w:rPr>
              <w:fldChar w:fldCharType="separate"/>
            </w:r>
            <w:r w:rsidR="00991E21">
              <w:rPr>
                <w:webHidden/>
              </w:rPr>
              <w:t>2</w:t>
            </w:r>
            <w:r w:rsidR="00991E21">
              <w:rPr>
                <w:webHidden/>
              </w:rPr>
              <w:fldChar w:fldCharType="end"/>
            </w:r>
          </w:hyperlink>
        </w:p>
        <w:p w14:paraId="6D5C5D4B" w14:textId="762C80E9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1" w:history="1">
            <w:r w:rsidR="00991E21" w:rsidRPr="001A29BE">
              <w:rPr>
                <w:rStyle w:val="aff6"/>
                <w:noProof/>
                <w:lang w:eastAsia="ko-KR"/>
              </w:rPr>
              <w:t>주어진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식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_Toc38484551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2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0B73FAB0" w14:textId="1B9FF5FD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2" w:history="1">
            <w:r w:rsidR="00991E21" w:rsidRPr="001A29BE">
              <w:rPr>
                <w:rStyle w:val="aff6"/>
                <w:noProof/>
                <w:lang w:eastAsia="ko-KR"/>
              </w:rPr>
              <w:t>문제내용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_Toc38484552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2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7B64EFE6" w14:textId="7431124A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3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_Toc38484553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2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6A545312" w14:textId="2D779E63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4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2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_Toc38484554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2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4003D7F2" w14:textId="602FA02F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5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3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_Toc38484555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2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6E8022CC" w14:textId="4390501F" w:rsidR="00991E21" w:rsidRDefault="0016595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38484556" w:history="1">
            <w:r w:rsidR="00991E21" w:rsidRPr="001A29BE">
              <w:rPr>
                <w:rStyle w:val="aff6"/>
                <w:lang w:eastAsia="ko-KR"/>
              </w:rPr>
              <w:t>분석</w:t>
            </w:r>
            <w:r w:rsidR="00991E21">
              <w:rPr>
                <w:webHidden/>
              </w:rPr>
              <w:tab/>
            </w:r>
            <w:r w:rsidR="00991E21">
              <w:rPr>
                <w:webHidden/>
              </w:rPr>
              <w:fldChar w:fldCharType="begin"/>
            </w:r>
            <w:r w:rsidR="00991E21">
              <w:rPr>
                <w:webHidden/>
              </w:rPr>
              <w:instrText xml:space="preserve"> PAGEREF _Toc38484556 \h </w:instrText>
            </w:r>
            <w:r w:rsidR="00991E21">
              <w:rPr>
                <w:webHidden/>
              </w:rPr>
            </w:r>
            <w:r w:rsidR="00991E21">
              <w:rPr>
                <w:webHidden/>
              </w:rPr>
              <w:fldChar w:fldCharType="separate"/>
            </w:r>
            <w:r w:rsidR="00991E21">
              <w:rPr>
                <w:webHidden/>
              </w:rPr>
              <w:t>3</w:t>
            </w:r>
            <w:r w:rsidR="00991E21">
              <w:rPr>
                <w:webHidden/>
              </w:rPr>
              <w:fldChar w:fldCharType="end"/>
            </w:r>
          </w:hyperlink>
        </w:p>
        <w:p w14:paraId="44C3DBAD" w14:textId="729A690D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7" w:history="1">
            <w:r w:rsidR="00991E21" w:rsidRPr="001A29BE">
              <w:rPr>
                <w:rStyle w:val="aff6"/>
                <w:noProof/>
                <w:lang w:eastAsia="ko-KR"/>
              </w:rPr>
              <w:t>식의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해석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_Toc38484557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3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8CF6785" w14:textId="054020EA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8" w:history="1">
            <w:r w:rsidR="00991E21" w:rsidRPr="001A29BE">
              <w:rPr>
                <w:rStyle w:val="aff6"/>
                <w:noProof/>
                <w:lang w:eastAsia="ko-KR"/>
              </w:rPr>
              <w:t>시간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영역과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주파수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영역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_Toc38484558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3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37C333D5" w14:textId="7C9E966F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59" w:history="1">
            <w:r w:rsidR="00991E21" w:rsidRPr="001A29BE">
              <w:rPr>
                <w:rStyle w:val="aff6"/>
                <w:noProof/>
                <w:lang w:eastAsia="ko-KR"/>
              </w:rPr>
              <w:t>복합신호를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통한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구형파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해석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_Toc38484559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3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56A8360A" w14:textId="48B7BEA2" w:rsidR="00991E21" w:rsidRDefault="0016595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38484560" w:history="1">
            <w:r w:rsidR="00991E21" w:rsidRPr="001A29BE">
              <w:rPr>
                <w:rStyle w:val="aff6"/>
                <w:lang w:eastAsia="ko-KR"/>
              </w:rPr>
              <w:t>분석자료</w:t>
            </w:r>
            <w:r w:rsidR="00991E21">
              <w:rPr>
                <w:webHidden/>
              </w:rPr>
              <w:tab/>
            </w:r>
            <w:r w:rsidR="00991E21">
              <w:rPr>
                <w:webHidden/>
              </w:rPr>
              <w:fldChar w:fldCharType="begin"/>
            </w:r>
            <w:r w:rsidR="00991E21">
              <w:rPr>
                <w:webHidden/>
              </w:rPr>
              <w:instrText xml:space="preserve"> PAGEREF _Toc38484560 \h </w:instrText>
            </w:r>
            <w:r w:rsidR="00991E21">
              <w:rPr>
                <w:webHidden/>
              </w:rPr>
            </w:r>
            <w:r w:rsidR="00991E21">
              <w:rPr>
                <w:webHidden/>
              </w:rPr>
              <w:fldChar w:fldCharType="separate"/>
            </w:r>
            <w:r w:rsidR="00991E21">
              <w:rPr>
                <w:webHidden/>
              </w:rPr>
              <w:t>4</w:t>
            </w:r>
            <w:r w:rsidR="00991E21">
              <w:rPr>
                <w:webHidden/>
              </w:rPr>
              <w:fldChar w:fldCharType="end"/>
            </w:r>
          </w:hyperlink>
        </w:p>
        <w:p w14:paraId="0E2DF84D" w14:textId="379987AE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1" w:history="1">
            <w:r w:rsidR="00991E21" w:rsidRPr="001A29BE">
              <w:rPr>
                <w:rStyle w:val="aff6"/>
                <w:noProof/>
                <w:lang w:eastAsia="ko-KR"/>
              </w:rPr>
              <w:t>소스코드</w:t>
            </w:r>
            <w:r w:rsidR="00991E21" w:rsidRPr="001A29BE">
              <w:rPr>
                <w:rStyle w:val="aff6"/>
                <w:noProof/>
                <w:lang w:eastAsia="ko-KR"/>
              </w:rPr>
              <w:t>(source code)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_Toc38484561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4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149B4D36" w14:textId="104BBF12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2" w:history="1">
            <w:r w:rsidR="00991E21" w:rsidRPr="001A29BE">
              <w:rPr>
                <w:rStyle w:val="aff6"/>
                <w:noProof/>
                <w:lang w:eastAsia="ko-KR"/>
              </w:rPr>
              <w:t>시간영역과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주파수영역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소스코드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_Toc38484562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4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4EDBCAD" w14:textId="4BA2CF78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3" w:history="1">
            <w:r w:rsidR="00991E21" w:rsidRPr="001A29BE">
              <w:rPr>
                <w:rStyle w:val="aff6"/>
                <w:noProof/>
                <w:lang w:eastAsia="ko-KR"/>
              </w:rPr>
              <w:t>복합신호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소스코드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_Toc38484563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5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4F6C0B31" w14:textId="314A90DD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4" w:history="1"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(graph, </w:t>
            </w:r>
            <w:r w:rsidR="00991E21" w:rsidRPr="001A29BE">
              <w:rPr>
                <w:rStyle w:val="aff6"/>
                <w:noProof/>
                <w:lang w:eastAsia="ko-KR"/>
              </w:rPr>
              <w:t>시간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영역</w:t>
            </w:r>
            <w:r w:rsidR="00991E21" w:rsidRPr="001A29BE">
              <w:rPr>
                <w:rStyle w:val="aff6"/>
                <w:noProof/>
                <w:lang w:eastAsia="ko-KR"/>
              </w:rPr>
              <w:t>)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_Toc38484564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6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7EF6488A" w14:textId="1A3941F5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5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1.a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_Toc38484565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6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4949CBFF" w14:textId="0C27CA98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6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1.b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_Toc38484566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7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F23C4D6" w14:textId="11671B69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7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1.c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_Toc38484567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8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0A431F5C" w14:textId="32D16FBC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8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1.d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_Toc38484568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9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4C16C930" w14:textId="41BE4833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69" w:history="1"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(graph, </w:t>
            </w:r>
            <w:r w:rsidR="00991E21" w:rsidRPr="001A29BE">
              <w:rPr>
                <w:rStyle w:val="aff6"/>
                <w:noProof/>
                <w:lang w:eastAsia="ko-KR"/>
              </w:rPr>
              <w:t>주파수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</w:t>
            </w:r>
            <w:r w:rsidR="00991E21" w:rsidRPr="001A29BE">
              <w:rPr>
                <w:rStyle w:val="aff6"/>
                <w:noProof/>
                <w:lang w:eastAsia="ko-KR"/>
              </w:rPr>
              <w:t>영역</w:t>
            </w:r>
            <w:r w:rsidR="00991E21" w:rsidRPr="001A29BE">
              <w:rPr>
                <w:rStyle w:val="aff6"/>
                <w:noProof/>
                <w:lang w:eastAsia="ko-KR"/>
              </w:rPr>
              <w:t>)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_Toc38484569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10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1311C31" w14:textId="6AF0F2B3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0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2.a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_Toc38484570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10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741350E6" w14:textId="141BBAED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1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2.b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_Toc38484571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11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413843D" w14:textId="490A01F4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2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2.c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_Toc38484572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12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1BC4D53B" w14:textId="2BEBD051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3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2.d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_Toc38484573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13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6934ED55" w14:textId="75CD9DCE" w:rsidR="00991E21" w:rsidRDefault="00165954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4" w:history="1">
            <w:r w:rsidR="00991E21" w:rsidRPr="001A29BE">
              <w:rPr>
                <w:rStyle w:val="aff6"/>
                <w:noProof/>
                <w:lang w:eastAsia="ko-KR"/>
              </w:rPr>
              <w:t>복합신호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_Toc38484574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14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2E81B8DC" w14:textId="32D44666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5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1.a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_Toc38484575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14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419DA7BD" w14:textId="7B792E99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6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1.b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_Toc38484576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15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5838D301" w14:textId="0BF76512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7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1.c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_Toc38484577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16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1703A2EF" w14:textId="1BAE1F65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8" w:history="1">
            <w:r w:rsidR="00991E21" w:rsidRPr="001A29BE">
              <w:rPr>
                <w:rStyle w:val="aff6"/>
                <w:noProof/>
                <w:lang w:eastAsia="ko-KR"/>
              </w:rPr>
              <w:t>문제</w:t>
            </w:r>
            <w:r w:rsidR="00991E21" w:rsidRPr="001A29BE">
              <w:rPr>
                <w:rStyle w:val="aff6"/>
                <w:noProof/>
                <w:lang w:eastAsia="ko-KR"/>
              </w:rPr>
              <w:t xml:space="preserve"> 1.d </w:t>
            </w:r>
            <w:r w:rsidR="00991E21" w:rsidRPr="001A29BE">
              <w:rPr>
                <w:rStyle w:val="aff6"/>
                <w:noProof/>
                <w:lang w:eastAsia="ko-KR"/>
              </w:rPr>
              <w:t>그래프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_Toc38484578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17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018E6EF0" w14:textId="6B07008E" w:rsidR="00991E21" w:rsidRDefault="00165954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38484579" w:history="1">
            <w:r w:rsidR="00991E21" w:rsidRPr="001A29BE">
              <w:rPr>
                <w:rStyle w:val="aff6"/>
                <w:noProof/>
                <w:lang w:eastAsia="ko-KR"/>
              </w:rPr>
              <w:t>구형파</w:t>
            </w:r>
            <w:r w:rsidR="00991E21" w:rsidRPr="001A29BE">
              <w:rPr>
                <w:rStyle w:val="aff6"/>
                <w:noProof/>
                <w:lang w:eastAsia="ko-KR"/>
              </w:rPr>
              <w:t>(</w:t>
            </w:r>
            <w:r w:rsidR="00991E21" w:rsidRPr="001A29BE">
              <w:rPr>
                <w:rStyle w:val="aff6"/>
                <w:noProof/>
                <w:lang w:eastAsia="ko-KR"/>
              </w:rPr>
              <w:t>디지털</w:t>
            </w:r>
            <w:r w:rsidR="00991E21" w:rsidRPr="001A29BE">
              <w:rPr>
                <w:rStyle w:val="aff6"/>
                <w:noProof/>
                <w:lang w:eastAsia="ko-KR"/>
              </w:rPr>
              <w:t>)</w:t>
            </w:r>
            <w:r w:rsidR="00991E21">
              <w:rPr>
                <w:noProof/>
                <w:webHidden/>
              </w:rPr>
              <w:tab/>
            </w:r>
            <w:r w:rsidR="00991E21">
              <w:rPr>
                <w:noProof/>
                <w:webHidden/>
              </w:rPr>
              <w:fldChar w:fldCharType="begin"/>
            </w:r>
            <w:r w:rsidR="00991E21">
              <w:rPr>
                <w:noProof/>
                <w:webHidden/>
              </w:rPr>
              <w:instrText xml:space="preserve"> PAGEREF _Toc38484579 \h </w:instrText>
            </w:r>
            <w:r w:rsidR="00991E21">
              <w:rPr>
                <w:noProof/>
                <w:webHidden/>
              </w:rPr>
            </w:r>
            <w:r w:rsidR="00991E21">
              <w:rPr>
                <w:noProof/>
                <w:webHidden/>
              </w:rPr>
              <w:fldChar w:fldCharType="separate"/>
            </w:r>
            <w:r w:rsidR="00991E21">
              <w:rPr>
                <w:noProof/>
                <w:webHidden/>
              </w:rPr>
              <w:t>18</w:t>
            </w:r>
            <w:r w:rsidR="00991E21">
              <w:rPr>
                <w:noProof/>
                <w:webHidden/>
              </w:rPr>
              <w:fldChar w:fldCharType="end"/>
            </w:r>
          </w:hyperlink>
        </w:p>
        <w:p w14:paraId="76C2194D" w14:textId="5042A4EF" w:rsidR="00135301" w:rsidRPr="0038285D" w:rsidRDefault="00FB3BF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518C12" w14:textId="1742178E" w:rsidR="00135301" w:rsidRDefault="00425654">
      <w:pPr>
        <w:pStyle w:val="1"/>
      </w:pPr>
      <w:bookmarkStart w:id="0" w:name="_Toc38484548"/>
      <w:r>
        <w:rPr>
          <w:rFonts w:hint="eastAsia"/>
          <w:lang w:eastAsia="ko-KR"/>
        </w:rPr>
        <w:lastRenderedPageBreak/>
        <w:t>목표</w:t>
      </w:r>
      <w:bookmarkEnd w:id="0"/>
    </w:p>
    <w:p w14:paraId="00BA2607" w14:textId="5214AE32" w:rsidR="00425654" w:rsidRDefault="00425654" w:rsidP="00425654">
      <w:pPr>
        <w:pStyle w:val="21"/>
        <w:rPr>
          <w:lang w:eastAsia="ko-KR"/>
        </w:rPr>
      </w:pPr>
      <w:bookmarkStart w:id="1" w:name="_Toc38484549"/>
      <w:r>
        <w:rPr>
          <w:lang w:eastAsia="ko-KR"/>
        </w:rPr>
        <w:t>goal</w:t>
      </w:r>
      <w:bookmarkEnd w:id="1"/>
    </w:p>
    <w:p w14:paraId="7E6B836F" w14:textId="77777777" w:rsidR="00CC2C8D" w:rsidRPr="00CC2C8D" w:rsidRDefault="00CC2C8D" w:rsidP="00CC2C8D">
      <w:pPr>
        <w:rPr>
          <w:lang w:eastAsia="ko-KR"/>
        </w:rPr>
      </w:pPr>
    </w:p>
    <w:p w14:paraId="4A923C89" w14:textId="50DE28E3" w:rsidR="00425654" w:rsidRDefault="00425654" w:rsidP="00CC2C8D">
      <w:pPr>
        <w:pStyle w:val="ab"/>
        <w:numPr>
          <w:ilvl w:val="0"/>
          <w:numId w:val="23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atlab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B95B28">
        <w:rPr>
          <w:rFonts w:hint="eastAsia"/>
          <w:lang w:eastAsia="ko-KR"/>
        </w:rPr>
        <w:t>값에</w:t>
      </w:r>
      <w:r w:rsidR="00B95B28">
        <w:rPr>
          <w:rFonts w:hint="eastAsia"/>
          <w:lang w:eastAsia="ko-KR"/>
        </w:rPr>
        <w:t xml:space="preserve"> </w:t>
      </w:r>
      <w:r w:rsidR="00B95B28">
        <w:rPr>
          <w:rFonts w:hint="eastAsia"/>
          <w:lang w:eastAsia="ko-KR"/>
        </w:rPr>
        <w:t>따른</w:t>
      </w:r>
      <w:r w:rsidR="00B95B28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구형파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디지털신호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 w:rsidR="00B95B28">
        <w:rPr>
          <w:rFonts w:hint="eastAsia"/>
          <w:lang w:eastAsia="ko-KR"/>
        </w:rPr>
        <w:t xml:space="preserve"> </w:t>
      </w:r>
      <w:r w:rsidR="00A76CAB">
        <w:rPr>
          <w:rFonts w:hint="eastAsia"/>
          <w:lang w:eastAsia="ko-KR"/>
        </w:rPr>
        <w:t>이해하고</w:t>
      </w:r>
      <w:r w:rsidR="00A76CAB">
        <w:rPr>
          <w:rFonts w:hint="eastAsia"/>
          <w:lang w:eastAsia="ko-KR"/>
        </w:rPr>
        <w:t xml:space="preserve"> </w:t>
      </w:r>
      <w:r w:rsidR="00B95B28">
        <w:rPr>
          <w:rFonts w:hint="eastAsia"/>
          <w:lang w:eastAsia="ko-KR"/>
        </w:rPr>
        <w:t>그래프로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D9A8D33" w14:textId="264C25A7" w:rsidR="00425654" w:rsidRDefault="00425654" w:rsidP="00CC2C8D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FEE8B53" w14:textId="2D63E22B" w:rsidR="00A76CAB" w:rsidRDefault="00425654" w:rsidP="00A76CAB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="00A76CAB">
        <w:rPr>
          <w:rFonts w:hint="eastAsia"/>
          <w:lang w:eastAsia="ko-KR"/>
        </w:rPr>
        <w:t>.</w:t>
      </w:r>
    </w:p>
    <w:p w14:paraId="6C484766" w14:textId="2CD97E42" w:rsidR="00A76CAB" w:rsidRPr="00A76CAB" w:rsidRDefault="00A76CAB" w:rsidP="00A76CAB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D44387" w14:textId="7536E676" w:rsidR="00B95B28" w:rsidRDefault="00B95B28" w:rsidP="00B95B28">
      <w:pPr>
        <w:pStyle w:val="1"/>
        <w:rPr>
          <w:lang w:eastAsia="ko-KR"/>
        </w:rPr>
      </w:pPr>
      <w:bookmarkStart w:id="2" w:name="_Toc38484550"/>
      <w:r>
        <w:rPr>
          <w:rFonts w:hint="eastAsia"/>
          <w:lang w:eastAsia="ko-KR"/>
        </w:rPr>
        <w:lastRenderedPageBreak/>
        <w:t>내용</w:t>
      </w:r>
      <w:bookmarkEnd w:id="2"/>
    </w:p>
    <w:p w14:paraId="56342AA3" w14:textId="2CD1BD7D" w:rsidR="00B95B28" w:rsidRDefault="00B95B28" w:rsidP="00B95B28">
      <w:pPr>
        <w:pStyle w:val="21"/>
        <w:rPr>
          <w:lang w:eastAsia="ko-KR"/>
        </w:rPr>
      </w:pPr>
      <w:bookmarkStart w:id="3" w:name="_Toc38484551"/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bookmarkEnd w:id="3"/>
    </w:p>
    <w:p w14:paraId="055F20F5" w14:textId="293FBEF7" w:rsidR="00B95B28" w:rsidRPr="00B95B28" w:rsidRDefault="00B95B28" w:rsidP="00B95B2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구형파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9C0945" w14:textId="77777777" w:rsidR="00B95B28" w:rsidRDefault="00B95B28" w:rsidP="00B95B28">
      <w:pPr>
        <w:pStyle w:val="affff7"/>
        <w:wordWrap/>
        <w:snapToGrid/>
        <w:jc w:val="center"/>
        <w:rPr>
          <w:b/>
          <w:bCs/>
          <w:sz w:val="22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....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/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sin(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kft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5AE367DD" w14:textId="13C38453" w:rsidR="00B95B28" w:rsidRDefault="00B95B28" w:rsidP="00B95B28">
      <w:pPr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lang w:eastAsia="ko-KR"/>
        </w:rPr>
        <w:t xml:space="preserve">, A = 1, f = 1Hz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</w:p>
    <w:p w14:paraId="4EB823D7" w14:textId="66270B68" w:rsidR="00B831C5" w:rsidRDefault="00CA44F1" w:rsidP="00CA44F1">
      <w:pPr>
        <w:pStyle w:val="21"/>
        <w:rPr>
          <w:lang w:eastAsia="ko-KR"/>
        </w:rPr>
      </w:pPr>
      <w:bookmarkStart w:id="4" w:name="_Toc38484552"/>
      <w:r>
        <w:rPr>
          <w:rFonts w:hint="eastAsia"/>
          <w:lang w:eastAsia="ko-KR"/>
        </w:rPr>
        <w:t>문제</w:t>
      </w:r>
      <w:r w:rsidR="00166C9A">
        <w:rPr>
          <w:rFonts w:hint="eastAsia"/>
          <w:lang w:eastAsia="ko-KR"/>
        </w:rPr>
        <w:t>내용</w:t>
      </w:r>
      <w:bookmarkEnd w:id="4"/>
    </w:p>
    <w:p w14:paraId="0AC56377" w14:textId="093C338B" w:rsidR="00B831C5" w:rsidRDefault="00CA44F1" w:rsidP="00CA44F1">
      <w:pPr>
        <w:pStyle w:val="31"/>
        <w:rPr>
          <w:lang w:eastAsia="ko-KR"/>
        </w:rPr>
      </w:pPr>
      <w:bookmarkStart w:id="5" w:name="_Toc38484553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bookmarkEnd w:id="5"/>
    </w:p>
    <w:p w14:paraId="2560C1F1" w14:textId="17471747" w:rsidR="00B831C5" w:rsidRDefault="00B831C5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lang w:eastAsia="ko-KR"/>
        </w:rPr>
        <w:t xml:space="preserve">k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1, 3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s(t)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그리시오</w:t>
      </w:r>
      <w:proofErr w:type="spellEnd"/>
      <w:r>
        <w:rPr>
          <w:rFonts w:hint="eastAsia"/>
          <w:lang w:eastAsia="ko-KR"/>
        </w:rPr>
        <w:t>.</w:t>
      </w:r>
    </w:p>
    <w:p w14:paraId="1D54BF4F" w14:textId="0C298814" w:rsidR="00B831C5" w:rsidRDefault="00B831C5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1, 3, 5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s(t)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그리시오</w:t>
      </w:r>
      <w:proofErr w:type="spellEnd"/>
      <w:r>
        <w:rPr>
          <w:rFonts w:hint="eastAsia"/>
          <w:lang w:eastAsia="ko-KR"/>
        </w:rPr>
        <w:t>.</w:t>
      </w:r>
    </w:p>
    <w:p w14:paraId="305615B9" w14:textId="79539A48" w:rsidR="00B831C5" w:rsidRDefault="00B831C5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1, 3, 5, 7, 9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s(t)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그리시오</w:t>
      </w:r>
      <w:proofErr w:type="spellEnd"/>
      <w:r>
        <w:rPr>
          <w:rFonts w:hint="eastAsia"/>
          <w:lang w:eastAsia="ko-KR"/>
        </w:rPr>
        <w:t>.</w:t>
      </w:r>
    </w:p>
    <w:p w14:paraId="5472B79C" w14:textId="3D3970B1" w:rsidR="00B831C5" w:rsidRDefault="00B831C5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lang w:eastAsia="ko-KR"/>
        </w:rPr>
        <w:t xml:space="preserve">k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1, 3, 5.</w:t>
      </w:r>
      <w:r w:rsidR="00060052">
        <w:rPr>
          <w:lang w:eastAsia="ko-KR"/>
        </w:rPr>
        <w:t xml:space="preserve"> 7</w:t>
      </w:r>
      <w:r>
        <w:rPr>
          <w:lang w:eastAsia="ko-KR"/>
        </w:rPr>
        <w:t xml:space="preserve">. 19, 21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s(t)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그리시오</w:t>
      </w:r>
      <w:proofErr w:type="spellEnd"/>
      <w:r>
        <w:rPr>
          <w:rFonts w:hint="eastAsia"/>
          <w:lang w:eastAsia="ko-KR"/>
        </w:rPr>
        <w:t>.</w:t>
      </w:r>
    </w:p>
    <w:p w14:paraId="04B564EE" w14:textId="550FA20B" w:rsidR="00B831C5" w:rsidRPr="00060052" w:rsidRDefault="00B831C5" w:rsidP="00B831C5">
      <w:pPr>
        <w:rPr>
          <w:lang w:eastAsia="ko-KR"/>
        </w:rPr>
      </w:pPr>
    </w:p>
    <w:p w14:paraId="5992E5DD" w14:textId="69C75F26" w:rsidR="00B831C5" w:rsidRDefault="00B831C5" w:rsidP="00CA44F1">
      <w:pPr>
        <w:pStyle w:val="31"/>
        <w:rPr>
          <w:lang w:eastAsia="ko-KR"/>
        </w:rPr>
      </w:pPr>
      <w:bookmarkStart w:id="6" w:name="_Toc38484554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bookmarkEnd w:id="6"/>
    </w:p>
    <w:p w14:paraId="209A1205" w14:textId="0CEB87C1" w:rsidR="00B831C5" w:rsidRDefault="00B831C5" w:rsidP="00B831C5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그리시오</w:t>
      </w:r>
      <w:proofErr w:type="spellEnd"/>
      <w:r>
        <w:rPr>
          <w:rFonts w:hint="eastAsia"/>
          <w:lang w:eastAsia="ko-KR"/>
        </w:rPr>
        <w:t>.</w:t>
      </w:r>
    </w:p>
    <w:p w14:paraId="42C3A066" w14:textId="65ED461D" w:rsidR="00B831C5" w:rsidRDefault="00B831C5" w:rsidP="00B831C5">
      <w:pPr>
        <w:rPr>
          <w:lang w:eastAsia="ko-KR"/>
        </w:rPr>
      </w:pPr>
    </w:p>
    <w:p w14:paraId="5AA7B74D" w14:textId="23A064C7" w:rsidR="00B831C5" w:rsidRDefault="00B831C5" w:rsidP="00CA44F1">
      <w:pPr>
        <w:pStyle w:val="31"/>
        <w:rPr>
          <w:lang w:eastAsia="ko-KR"/>
        </w:rPr>
      </w:pPr>
      <w:bookmarkStart w:id="7" w:name="_Toc38484555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bookmarkEnd w:id="7"/>
    </w:p>
    <w:p w14:paraId="5B46E9A7" w14:textId="65F25D0C" w:rsidR="00B831C5" w:rsidRDefault="00B831C5" w:rsidP="00B831C5">
      <w:pPr>
        <w:rPr>
          <w:lang w:eastAsia="ko-KR"/>
        </w:rPr>
      </w:pP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분석하시오</w:t>
      </w:r>
      <w:proofErr w:type="spellEnd"/>
      <w:r>
        <w:rPr>
          <w:rFonts w:hint="eastAsia"/>
          <w:lang w:eastAsia="ko-KR"/>
        </w:rPr>
        <w:t>.</w:t>
      </w:r>
    </w:p>
    <w:p w14:paraId="51C906DE" w14:textId="112752AC" w:rsidR="00C37922" w:rsidRDefault="00C37922" w:rsidP="00C37922">
      <w:pPr>
        <w:pStyle w:val="1"/>
        <w:rPr>
          <w:lang w:eastAsia="ko-KR"/>
        </w:rPr>
      </w:pPr>
      <w:bookmarkStart w:id="8" w:name="_Toc38484556"/>
      <w:r>
        <w:rPr>
          <w:rFonts w:hint="eastAsia"/>
          <w:lang w:eastAsia="ko-KR"/>
        </w:rPr>
        <w:lastRenderedPageBreak/>
        <w:t>분석</w:t>
      </w:r>
      <w:bookmarkEnd w:id="8"/>
    </w:p>
    <w:p w14:paraId="2C9B42EA" w14:textId="7CF21B64" w:rsidR="008E6441" w:rsidRPr="008E6441" w:rsidRDefault="002C4042" w:rsidP="008E6441">
      <w:pPr>
        <w:pStyle w:val="31"/>
        <w:rPr>
          <w:lang w:eastAsia="ko-KR"/>
        </w:rPr>
      </w:pPr>
      <w:bookmarkStart w:id="9" w:name="_Toc38484557"/>
      <w:r>
        <w:rPr>
          <w:rFonts w:hint="eastAsia"/>
          <w:lang w:eastAsia="ko-KR"/>
        </w:rPr>
        <w:t>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  <w:bookmarkEnd w:id="9"/>
    </w:p>
    <w:p w14:paraId="1DE9332B" w14:textId="701A1DE2" w:rsidR="00C87C24" w:rsidRDefault="00C87C24" w:rsidP="00C87C24">
      <w:pPr>
        <w:rPr>
          <w:lang w:eastAsia="ko-KR"/>
        </w:rPr>
      </w:pPr>
      <w:r>
        <w:rPr>
          <w:rFonts w:hint="eastAsia"/>
          <w:lang w:eastAsia="ko-KR"/>
        </w:rPr>
        <w:t>주기는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kft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주기는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ascii="Cambria Math" w:hAnsi="Cambria Math"/>
                <w:sz w:val="26"/>
                <w:szCs w:val="26"/>
              </w:rPr>
              <m:t>kft</m:t>
            </m:r>
          </m:den>
        </m:f>
      </m:oMath>
      <w:r>
        <w:rPr>
          <w:rFonts w:hint="eastAsia"/>
          <w:sz w:val="28"/>
          <w:szCs w:val="28"/>
          <w:lang w:eastAsia="ko-KR"/>
        </w:rPr>
        <w:t xml:space="preserve"> </w:t>
      </w:r>
      <w:r w:rsidR="006E7ABD">
        <w:rPr>
          <w:rFonts w:hint="eastAsia"/>
          <w:lang w:eastAsia="ko-KR"/>
        </w:rPr>
        <w:t>=</w:t>
      </w:r>
      <w:r w:rsidR="006E7ABD"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kft</m:t>
            </m:r>
          </m:den>
        </m:f>
      </m:oMath>
      <w:r w:rsidR="006E7ABD">
        <w:rPr>
          <w:rFonts w:hint="eastAsia"/>
          <w:sz w:val="28"/>
          <w:szCs w:val="28"/>
          <w:lang w:eastAsia="ko-KR"/>
        </w:rPr>
        <w:t xml:space="preserve"> </w:t>
      </w:r>
      <w:r w:rsidR="006E7ABD" w:rsidRPr="006E7ABD">
        <w:rPr>
          <w:rFonts w:hint="eastAsia"/>
          <w:lang w:eastAsia="ko-KR"/>
        </w:rPr>
        <w:t>이며</w:t>
      </w:r>
      <w:r w:rsidR="006E7ABD">
        <w:rPr>
          <w:lang w:eastAsia="ko-KR"/>
        </w:rPr>
        <w:t xml:space="preserve"> f</w:t>
      </w:r>
      <w:r w:rsidR="006E7ABD">
        <w:rPr>
          <w:rFonts w:hint="eastAsia"/>
          <w:lang w:eastAsia="ko-KR"/>
        </w:rPr>
        <w:t>는</w:t>
      </w:r>
      <w:r w:rsidR="006E7ABD">
        <w:rPr>
          <w:rFonts w:hint="eastAsia"/>
          <w:lang w:eastAsia="ko-KR"/>
        </w:rPr>
        <w:t xml:space="preserve"> </w:t>
      </w:r>
      <w:r w:rsidR="006E7ABD">
        <w:rPr>
          <w:lang w:eastAsia="ko-KR"/>
        </w:rPr>
        <w:t>1Hz</w:t>
      </w:r>
      <w:r w:rsidR="006E7ABD">
        <w:rPr>
          <w:rFonts w:hint="eastAsia"/>
          <w:lang w:eastAsia="ko-KR"/>
        </w:rPr>
        <w:t>로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가정하였고</w:t>
      </w:r>
      <w:r w:rsidR="006E7ABD">
        <w:rPr>
          <w:rFonts w:hint="eastAsia"/>
          <w:lang w:eastAsia="ko-KR"/>
        </w:rPr>
        <w:t>,</w:t>
      </w:r>
      <w:r w:rsidR="006E7ABD">
        <w:rPr>
          <w:lang w:eastAsia="ko-KR"/>
        </w:rPr>
        <w:t xml:space="preserve"> t</w:t>
      </w:r>
      <w:r w:rsidR="006E7ABD">
        <w:rPr>
          <w:rFonts w:hint="eastAsia"/>
          <w:lang w:eastAsia="ko-KR"/>
        </w:rPr>
        <w:t>에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따른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그래프를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그리는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것이기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때문에</w:t>
      </w:r>
      <w:r w:rsidR="006E7ABD">
        <w:rPr>
          <w:rFonts w:hint="eastAsia"/>
          <w:lang w:eastAsia="ko-KR"/>
        </w:rPr>
        <w:t xml:space="preserve"> </w:t>
      </w:r>
      <w:r w:rsidR="006E7ABD">
        <w:rPr>
          <w:lang w:eastAsia="ko-KR"/>
        </w:rPr>
        <w:t>k</w:t>
      </w:r>
      <w:r w:rsidR="006E7ABD">
        <w:rPr>
          <w:rFonts w:hint="eastAsia"/>
          <w:lang w:eastAsia="ko-KR"/>
        </w:rPr>
        <w:t>값에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따라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주기</w:t>
      </w:r>
      <w:r w:rsidR="006E7ABD">
        <w:rPr>
          <w:lang w:eastAsia="ko-KR"/>
        </w:rPr>
        <w:t xml:space="preserve"> </w:t>
      </w:r>
      <w:r w:rsidR="006E7ABD">
        <w:rPr>
          <w:rFonts w:hint="eastAsia"/>
          <w:lang w:eastAsia="ko-KR"/>
        </w:rPr>
        <w:t>및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주파수가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변화되는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것을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알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수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있다</w:t>
      </w:r>
      <w:r w:rsidR="006E7ABD">
        <w:rPr>
          <w:rFonts w:hint="eastAsia"/>
          <w:lang w:eastAsia="ko-KR"/>
        </w:rPr>
        <w:t>.</w:t>
      </w:r>
      <w:r w:rsidR="006E7ABD">
        <w:rPr>
          <w:lang w:eastAsia="ko-KR"/>
        </w:rPr>
        <w:t xml:space="preserve"> </w:t>
      </w:r>
      <w:r w:rsidR="006E7ABD">
        <w:rPr>
          <w:rFonts w:hint="eastAsia"/>
          <w:lang w:eastAsia="ko-KR"/>
        </w:rPr>
        <w:t>즉</w:t>
      </w:r>
      <w:r w:rsidR="006E7ABD">
        <w:rPr>
          <w:lang w:eastAsia="ko-KR"/>
        </w:rPr>
        <w:t xml:space="preserve">, </w:t>
      </w:r>
      <w:r w:rsidR="006E7ABD">
        <w:rPr>
          <w:rFonts w:hint="eastAsia"/>
          <w:lang w:eastAsia="ko-KR"/>
        </w:rPr>
        <w:t>주기는</w:t>
      </w:r>
      <w:r w:rsidR="006E7ABD"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k</m:t>
            </m:r>
          </m:den>
        </m:f>
      </m:oMath>
      <w:r w:rsidR="006E7ABD">
        <w:rPr>
          <w:rFonts w:hint="eastAsia"/>
          <w:sz w:val="28"/>
          <w:szCs w:val="28"/>
          <w:lang w:eastAsia="ko-KR"/>
        </w:rPr>
        <w:t xml:space="preserve"> </w:t>
      </w:r>
      <w:r w:rsidR="006E7ABD">
        <w:rPr>
          <w:rFonts w:hint="eastAsia"/>
          <w:lang w:eastAsia="ko-KR"/>
        </w:rPr>
        <w:t>이며</w:t>
      </w:r>
      <w:r w:rsidR="006E7ABD">
        <w:rPr>
          <w:lang w:eastAsia="ko-KR"/>
        </w:rPr>
        <w:t xml:space="preserve">, </w:t>
      </w:r>
      <w:r w:rsidR="006E7ABD">
        <w:rPr>
          <w:lang w:eastAsia="ko-KR"/>
        </w:rPr>
        <w:t>주파수는</w:t>
      </w:r>
      <w:r w:rsidR="006E7ABD">
        <w:rPr>
          <w:rFonts w:hint="eastAsia"/>
          <w:lang w:eastAsia="ko-KR"/>
        </w:rPr>
        <w:t xml:space="preserve"> </w:t>
      </w:r>
      <w:r w:rsidR="006E7ABD">
        <w:rPr>
          <w:lang w:eastAsia="ko-KR"/>
        </w:rPr>
        <w:t>k</w:t>
      </w:r>
      <w:r w:rsidR="006E7ABD">
        <w:rPr>
          <w:rFonts w:hint="eastAsia"/>
          <w:lang w:eastAsia="ko-KR"/>
        </w:rPr>
        <w:t>가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된다</w:t>
      </w:r>
      <w:r w:rsidR="006E7ABD">
        <w:rPr>
          <w:rFonts w:hint="eastAsia"/>
          <w:lang w:eastAsia="ko-KR"/>
        </w:rPr>
        <w:t>.</w:t>
      </w:r>
    </w:p>
    <w:p w14:paraId="158996E2" w14:textId="24F6D692" w:rsidR="002C4042" w:rsidRPr="006E7ABD" w:rsidRDefault="002C4042" w:rsidP="002C4042">
      <w:pPr>
        <w:pStyle w:val="31"/>
        <w:rPr>
          <w:lang w:eastAsia="ko-KR"/>
        </w:rPr>
      </w:pPr>
      <w:bookmarkStart w:id="10" w:name="_Toc38484558"/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bookmarkEnd w:id="10"/>
    </w:p>
    <w:p w14:paraId="372C0328" w14:textId="194AAB56" w:rsidR="006E7ABD" w:rsidRDefault="00C87C24" w:rsidP="00C87C24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igure 2-1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Figure 2-4</w:t>
      </w:r>
      <w:r w:rsidR="006E7ABD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6E7ABD">
        <w:rPr>
          <w:rFonts w:hint="eastAsia"/>
          <w:lang w:eastAsia="ko-KR"/>
        </w:rPr>
        <w:t xml:space="preserve"> </w:t>
      </w:r>
      <w:r w:rsidR="006E7ABD">
        <w:rPr>
          <w:lang w:eastAsia="ko-KR"/>
        </w:rPr>
        <w:t>k</w:t>
      </w:r>
      <w:r w:rsidR="006E7ABD">
        <w:rPr>
          <w:rFonts w:hint="eastAsia"/>
          <w:lang w:eastAsia="ko-KR"/>
        </w:rPr>
        <w:t>에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따른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그래프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변화가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나타나는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것을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볼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수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있다</w:t>
      </w:r>
      <w:r w:rsidR="006E7ABD">
        <w:rPr>
          <w:rFonts w:hint="eastAsia"/>
          <w:lang w:eastAsia="ko-KR"/>
        </w:rPr>
        <w:t>.</w:t>
      </w:r>
      <w:r w:rsidR="006E7ABD">
        <w:rPr>
          <w:lang w:eastAsia="ko-KR"/>
        </w:rPr>
        <w:t xml:space="preserve"> </w:t>
      </w:r>
      <w:r w:rsidR="006E7ABD">
        <w:rPr>
          <w:rFonts w:hint="eastAsia"/>
          <w:lang w:eastAsia="ko-KR"/>
        </w:rPr>
        <w:t>특히</w:t>
      </w:r>
      <w:r w:rsidR="006E7ABD">
        <w:rPr>
          <w:rFonts w:hint="eastAsia"/>
          <w:lang w:eastAsia="ko-KR"/>
        </w:rPr>
        <w:t xml:space="preserve"> k</w:t>
      </w:r>
      <w:r w:rsidR="006E7ABD">
        <w:rPr>
          <w:rFonts w:hint="eastAsia"/>
          <w:lang w:eastAsia="ko-KR"/>
        </w:rPr>
        <w:t>의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값이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커질수록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진폭의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값이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작아지고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주기가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짧아지는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것을</w:t>
      </w:r>
      <w:r w:rsidR="006E7ABD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통해</w:t>
      </w:r>
      <w:r w:rsidR="001C4C07">
        <w:rPr>
          <w:lang w:eastAsia="ko-KR"/>
        </w:rPr>
        <w:t xml:space="preserve"> </w:t>
      </w:r>
      <w:r w:rsidR="001C4C07">
        <w:rPr>
          <w:rFonts w:hint="eastAsia"/>
          <w:lang w:eastAsia="ko-KR"/>
        </w:rPr>
        <w:t>앞서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말했듯</w:t>
      </w:r>
      <w:r w:rsidR="001C4C07">
        <w:rPr>
          <w:rFonts w:hint="eastAsia"/>
          <w:lang w:eastAsia="ko-KR"/>
        </w:rPr>
        <w:t>,</w:t>
      </w:r>
      <w:r w:rsidR="001C4C07">
        <w:rPr>
          <w:lang w:eastAsia="ko-KR"/>
        </w:rPr>
        <w:t xml:space="preserve"> </w:t>
      </w:r>
      <w:r w:rsidR="001C4C07">
        <w:rPr>
          <w:rFonts w:hint="eastAsia"/>
          <w:lang w:eastAsia="ko-KR"/>
        </w:rPr>
        <w:t>주파수와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주기의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역이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성립하는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것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역시</w:t>
      </w:r>
      <w:r w:rsidR="001C4C07">
        <w:rPr>
          <w:rFonts w:hint="eastAsia"/>
          <w:lang w:eastAsia="ko-KR"/>
        </w:rPr>
        <w:t xml:space="preserve"> </w:t>
      </w:r>
      <w:r w:rsidR="001C4C07">
        <w:rPr>
          <w:rFonts w:hint="eastAsia"/>
          <w:lang w:eastAsia="ko-KR"/>
        </w:rPr>
        <w:t>증명된다</w:t>
      </w:r>
      <w:r w:rsidR="001C4C07">
        <w:rPr>
          <w:rFonts w:hint="eastAsia"/>
          <w:lang w:eastAsia="ko-KR"/>
        </w:rPr>
        <w:t>.</w:t>
      </w:r>
    </w:p>
    <w:p w14:paraId="24242DD2" w14:textId="068B76E5" w:rsidR="001C4C07" w:rsidRDefault="001C4C07" w:rsidP="00C87C24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igure 3-1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Figure 3-4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Figure 2-1~4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k</w:t>
      </w:r>
      <w:r w:rsidR="00482F46">
        <w:rPr>
          <w:rFonts w:hint="eastAsia"/>
          <w:lang w:eastAsia="ko-KR"/>
        </w:rPr>
        <w:t>(</w:t>
      </w:r>
      <w:r w:rsidR="00482F46">
        <w:rPr>
          <w:rFonts w:hint="eastAsia"/>
          <w:lang w:eastAsia="ko-KR"/>
        </w:rPr>
        <w:t>주파수</w:t>
      </w:r>
      <w:r w:rsidR="00482F46">
        <w:rPr>
          <w:rFonts w:hint="eastAsia"/>
          <w:lang w:eastAsia="ko-KR"/>
        </w:rPr>
        <w:t>)</w:t>
      </w:r>
      <w:r w:rsidR="00482F46">
        <w:rPr>
          <w:rFonts w:hint="eastAsia"/>
          <w:lang w:eastAsia="ko-KR"/>
        </w:rPr>
        <w:t>가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커짐에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따라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진폭의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크기도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작아지는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것을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볼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수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있으며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이는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시간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영역에서의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그래프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보다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즉각적으로</w:t>
      </w:r>
      <w:r w:rsidR="00482F46">
        <w:rPr>
          <w:rFonts w:hint="eastAsia"/>
          <w:lang w:eastAsia="ko-KR"/>
        </w:rPr>
        <w:t xml:space="preserve"> </w:t>
      </w:r>
      <w:proofErr w:type="spellStart"/>
      <w:r w:rsidR="00482F46">
        <w:rPr>
          <w:rFonts w:hint="eastAsia"/>
          <w:lang w:eastAsia="ko-KR"/>
        </w:rPr>
        <w:t>최대진폭과</w:t>
      </w:r>
      <w:proofErr w:type="spellEnd"/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주파수를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알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수</w:t>
      </w:r>
      <w:r w:rsidR="00482F46">
        <w:rPr>
          <w:rFonts w:hint="eastAsia"/>
          <w:lang w:eastAsia="ko-KR"/>
        </w:rPr>
        <w:t xml:space="preserve"> </w:t>
      </w:r>
      <w:r w:rsidR="00482F46">
        <w:rPr>
          <w:rFonts w:hint="eastAsia"/>
          <w:lang w:eastAsia="ko-KR"/>
        </w:rPr>
        <w:t>있다</w:t>
      </w:r>
      <w:r w:rsidR="00482F46">
        <w:rPr>
          <w:rFonts w:hint="eastAsia"/>
          <w:lang w:eastAsia="ko-KR"/>
        </w:rPr>
        <w:t>.</w:t>
      </w:r>
    </w:p>
    <w:p w14:paraId="379A0DD9" w14:textId="1FD8EE03" w:rsidR="002C4042" w:rsidRDefault="00924C85" w:rsidP="00924C85">
      <w:pPr>
        <w:pStyle w:val="31"/>
        <w:rPr>
          <w:lang w:eastAsia="ko-KR"/>
        </w:rPr>
      </w:pPr>
      <w:bookmarkStart w:id="11" w:name="_Toc38484559"/>
      <w:r>
        <w:rPr>
          <w:rFonts w:hint="eastAsia"/>
          <w:lang w:eastAsia="ko-KR"/>
        </w:rPr>
        <w:t>복합신호를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구형파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  <w:bookmarkEnd w:id="11"/>
    </w:p>
    <w:p w14:paraId="553B576C" w14:textId="5AE6E24B" w:rsidR="00A76CAB" w:rsidRPr="00A76CAB" w:rsidRDefault="00B12366" w:rsidP="00C87C24">
      <w:pPr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시간영역과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C4042">
        <w:rPr>
          <w:rFonts w:hint="eastAsia"/>
          <w:lang w:eastAsia="ko-KR"/>
        </w:rPr>
        <w:t>F</w:t>
      </w:r>
      <w:r w:rsidR="002C4042">
        <w:rPr>
          <w:lang w:eastAsia="ko-KR"/>
        </w:rPr>
        <w:t>igure 2-2</w:t>
      </w:r>
      <w:r w:rsidR="002C4042">
        <w:rPr>
          <w:rFonts w:hint="eastAsia"/>
          <w:lang w:eastAsia="ko-KR"/>
        </w:rPr>
        <w:t>와</w:t>
      </w:r>
      <w:r w:rsidR="002C4042">
        <w:rPr>
          <w:rFonts w:hint="eastAsia"/>
          <w:lang w:eastAsia="ko-KR"/>
        </w:rPr>
        <w:t xml:space="preserve"> </w:t>
      </w:r>
      <w:r w:rsidR="002C4042">
        <w:rPr>
          <w:lang w:eastAsia="ko-KR"/>
        </w:rPr>
        <w:t>Figure 2-3</w:t>
      </w:r>
      <w:r w:rsidR="002C4042">
        <w:rPr>
          <w:rFonts w:hint="eastAsia"/>
          <w:lang w:eastAsia="ko-KR"/>
        </w:rPr>
        <w:t>처럼</w:t>
      </w:r>
      <w:r w:rsidR="00924C85">
        <w:rPr>
          <w:rFonts w:hint="eastAsia"/>
          <w:lang w:eastAsia="ko-KR"/>
        </w:rPr>
        <w:t xml:space="preserve"> k</w:t>
      </w:r>
      <w:r w:rsidR="00924C85">
        <w:rPr>
          <w:lang w:eastAsia="ko-KR"/>
        </w:rPr>
        <w:t xml:space="preserve"> </w:t>
      </w:r>
      <w:r w:rsidR="00924C85">
        <w:rPr>
          <w:rFonts w:hint="eastAsia"/>
          <w:lang w:eastAsia="ko-KR"/>
        </w:rPr>
        <w:t>값이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늘어남에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따라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주기가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짧아지고</w:t>
      </w:r>
      <w:r w:rsidR="00924C85">
        <w:rPr>
          <w:rFonts w:hint="eastAsia"/>
          <w:lang w:eastAsia="ko-KR"/>
        </w:rPr>
        <w:t xml:space="preserve"> </w:t>
      </w:r>
      <w:proofErr w:type="spellStart"/>
      <w:r w:rsidR="00924C85">
        <w:rPr>
          <w:rFonts w:hint="eastAsia"/>
          <w:lang w:eastAsia="ko-KR"/>
        </w:rPr>
        <w:t>최대진폭도</w:t>
      </w:r>
      <w:proofErr w:type="spellEnd"/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낮아지는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것을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볼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수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있다</w:t>
      </w:r>
      <w:r w:rsidR="00924C85">
        <w:rPr>
          <w:rFonts w:hint="eastAsia"/>
          <w:lang w:eastAsia="ko-KR"/>
        </w:rPr>
        <w:t>.</w:t>
      </w:r>
      <w:r w:rsidR="00924C85">
        <w:rPr>
          <w:lang w:eastAsia="ko-KR"/>
        </w:rPr>
        <w:t xml:space="preserve"> </w:t>
      </w:r>
      <w:r w:rsidR="00924C85">
        <w:rPr>
          <w:rFonts w:hint="eastAsia"/>
          <w:lang w:eastAsia="ko-KR"/>
        </w:rPr>
        <w:t>구형파는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이러한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단일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주파수의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정현파를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더한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복합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신호이므로</w:t>
      </w:r>
      <w:r w:rsidR="00924C85">
        <w:rPr>
          <w:lang w:eastAsia="ko-KR"/>
        </w:rPr>
        <w:t xml:space="preserve"> </w:t>
      </w:r>
      <w:r w:rsidR="00924C85">
        <w:rPr>
          <w:lang w:eastAsia="ko-KR"/>
        </w:rPr>
        <w:t>각각을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더하면</w:t>
      </w:r>
      <w:r w:rsidR="00924C85">
        <w:rPr>
          <w:rFonts w:hint="eastAsia"/>
          <w:lang w:eastAsia="ko-KR"/>
        </w:rPr>
        <w:t xml:space="preserve"> </w:t>
      </w:r>
      <w:r w:rsidR="00924C85">
        <w:rPr>
          <w:lang w:eastAsia="ko-KR"/>
        </w:rPr>
        <w:t xml:space="preserve">figure 4-1 </w:t>
      </w:r>
      <w:r w:rsidR="00924C85">
        <w:rPr>
          <w:rFonts w:hint="eastAsia"/>
          <w:lang w:eastAsia="ko-KR"/>
        </w:rPr>
        <w:t>부터</w:t>
      </w:r>
      <w:r w:rsidR="00924C85">
        <w:rPr>
          <w:rFonts w:hint="eastAsia"/>
          <w:lang w:eastAsia="ko-KR"/>
        </w:rPr>
        <w:t xml:space="preserve"> </w:t>
      </w:r>
      <w:r w:rsidR="00924C85">
        <w:rPr>
          <w:lang w:eastAsia="ko-KR"/>
        </w:rPr>
        <w:t>figure 4-</w:t>
      </w:r>
      <w:r>
        <w:rPr>
          <w:lang w:eastAsia="ko-KR"/>
        </w:rPr>
        <w:t>4</w:t>
      </w:r>
      <w:r w:rsidR="00924C85">
        <w:rPr>
          <w:lang w:eastAsia="ko-KR"/>
        </w:rPr>
        <w:t xml:space="preserve"> </w:t>
      </w:r>
      <w:r w:rsidR="00924C85">
        <w:rPr>
          <w:rFonts w:hint="eastAsia"/>
          <w:lang w:eastAsia="ko-KR"/>
        </w:rPr>
        <w:t>와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같은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그래프를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얻게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된다</w:t>
      </w:r>
      <w:r w:rsidR="00924C85">
        <w:rPr>
          <w:rFonts w:hint="eastAsia"/>
          <w:lang w:eastAsia="ko-KR"/>
        </w:rPr>
        <w:t>.</w:t>
      </w:r>
      <w:r w:rsidR="00924C85">
        <w:rPr>
          <w:lang w:eastAsia="ko-KR"/>
        </w:rPr>
        <w:t xml:space="preserve"> figure 4-</w:t>
      </w:r>
      <w:r>
        <w:rPr>
          <w:lang w:eastAsia="ko-KR"/>
        </w:rPr>
        <w:t>4</w:t>
      </w:r>
      <w:r w:rsidR="00924C85">
        <w:rPr>
          <w:rFonts w:hint="eastAsia"/>
          <w:lang w:eastAsia="ko-KR"/>
        </w:rPr>
        <w:t>을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참고하면</w:t>
      </w:r>
      <w:r w:rsidR="00924C85">
        <w:rPr>
          <w:rFonts w:hint="eastAsia"/>
          <w:lang w:eastAsia="ko-KR"/>
        </w:rPr>
        <w:t>,</w:t>
      </w:r>
      <w:r w:rsidR="00924C85">
        <w:rPr>
          <w:lang w:eastAsia="ko-KR"/>
        </w:rPr>
        <w:t xml:space="preserve"> </w:t>
      </w:r>
      <w:r w:rsidR="00924C85">
        <w:rPr>
          <w:rFonts w:hint="eastAsia"/>
          <w:lang w:eastAsia="ko-KR"/>
        </w:rPr>
        <w:t>k</w:t>
      </w:r>
      <w:r w:rsidR="00924C85">
        <w:rPr>
          <w:rFonts w:hint="eastAsia"/>
          <w:lang w:eastAsia="ko-KR"/>
        </w:rPr>
        <w:t>가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증가함에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따라</w:t>
      </w:r>
      <w:r w:rsidR="00924C85">
        <w:rPr>
          <w:rFonts w:hint="eastAsia"/>
          <w:lang w:eastAsia="ko-KR"/>
        </w:rPr>
        <w:t xml:space="preserve"> </w:t>
      </w:r>
      <w:r w:rsidR="00924C85">
        <w:rPr>
          <w:rFonts w:hint="eastAsia"/>
          <w:lang w:eastAsia="ko-KR"/>
        </w:rPr>
        <w:t>그래프의</w:t>
      </w:r>
      <w:r w:rsidR="00924C85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아날로그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신호가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디지털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신호처럼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변화되므로</w:t>
      </w:r>
      <w:r w:rsidR="008C42BD">
        <w:rPr>
          <w:rFonts w:hint="eastAsia"/>
          <w:lang w:eastAsia="ko-KR"/>
        </w:rPr>
        <w:t xml:space="preserve"> </w:t>
      </w:r>
      <w:r w:rsidR="008C42BD">
        <w:rPr>
          <w:lang w:eastAsia="ko-KR"/>
        </w:rPr>
        <w:t>k</w:t>
      </w:r>
      <w:r w:rsidR="008C42BD">
        <w:rPr>
          <w:rFonts w:hint="eastAsia"/>
          <w:lang w:eastAsia="ko-KR"/>
        </w:rPr>
        <w:t>를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극한으로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더했을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때</w:t>
      </w:r>
      <w:r w:rsidR="008C42BD">
        <w:rPr>
          <w:rFonts w:hint="eastAsia"/>
          <w:lang w:eastAsia="ko-KR"/>
        </w:rPr>
        <w:t xml:space="preserve"> </w:t>
      </w:r>
      <w:r w:rsidR="008C42BD">
        <w:rPr>
          <w:lang w:eastAsia="ko-KR"/>
        </w:rPr>
        <w:t>figure 4-</w:t>
      </w:r>
      <w:r>
        <w:rPr>
          <w:lang w:eastAsia="ko-KR"/>
        </w:rPr>
        <w:t>5</w:t>
      </w:r>
      <w:r w:rsidR="008C42BD">
        <w:rPr>
          <w:rFonts w:hint="eastAsia"/>
          <w:lang w:eastAsia="ko-KR"/>
        </w:rPr>
        <w:t>같은</w:t>
      </w:r>
      <w:r w:rsidR="008C42BD">
        <w:rPr>
          <w:rFonts w:hint="eastAsia"/>
          <w:lang w:eastAsia="ko-KR"/>
        </w:rPr>
        <w:t xml:space="preserve"> </w:t>
      </w:r>
      <w:proofErr w:type="spellStart"/>
      <w:r w:rsidR="008C42BD">
        <w:rPr>
          <w:rFonts w:hint="eastAsia"/>
          <w:lang w:eastAsia="ko-KR"/>
        </w:rPr>
        <w:t>구형파</w:t>
      </w:r>
      <w:proofErr w:type="spellEnd"/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그래프가</w:t>
      </w:r>
      <w:r w:rsidR="008C42BD">
        <w:rPr>
          <w:rFonts w:hint="eastAsia"/>
          <w:lang w:eastAsia="ko-KR"/>
        </w:rPr>
        <w:t xml:space="preserve"> </w:t>
      </w:r>
      <w:r w:rsidR="008C42BD">
        <w:rPr>
          <w:rFonts w:hint="eastAsia"/>
          <w:lang w:eastAsia="ko-KR"/>
        </w:rPr>
        <w:t>나타내어진다</w:t>
      </w:r>
      <w:r w:rsidR="008C42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정현파를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ED07DF3" w14:textId="27F1E479" w:rsidR="00ED65A1" w:rsidRDefault="00773B17" w:rsidP="00975C83">
      <w:pPr>
        <w:pStyle w:val="1"/>
        <w:rPr>
          <w:lang w:eastAsia="ko-KR"/>
        </w:rPr>
      </w:pPr>
      <w:bookmarkStart w:id="12" w:name="_Toc38484560"/>
      <w:r>
        <w:rPr>
          <w:rFonts w:hint="eastAsia"/>
          <w:lang w:eastAsia="ko-KR"/>
        </w:rPr>
        <w:lastRenderedPageBreak/>
        <w:t>분석</w:t>
      </w:r>
      <w:r w:rsidR="00CE6A6F">
        <w:rPr>
          <w:rFonts w:hint="eastAsia"/>
          <w:lang w:eastAsia="ko-KR"/>
        </w:rPr>
        <w:t>자료</w:t>
      </w:r>
      <w:bookmarkEnd w:id="12"/>
    </w:p>
    <w:p w14:paraId="72A49B67" w14:textId="562F62E8" w:rsidR="00975C83" w:rsidRDefault="00741481" w:rsidP="001F157F">
      <w:pPr>
        <w:pStyle w:val="21"/>
        <w:rPr>
          <w:lang w:eastAsia="ko-KR"/>
        </w:rPr>
      </w:pPr>
      <w:bookmarkStart w:id="13" w:name="_Toc38484561"/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>(</w:t>
      </w:r>
      <w:r>
        <w:rPr>
          <w:lang w:eastAsia="ko-KR"/>
        </w:rPr>
        <w:t>source code)</w:t>
      </w:r>
      <w:bookmarkEnd w:id="13"/>
    </w:p>
    <w:p w14:paraId="72F23C2A" w14:textId="21548B03" w:rsidR="00CE6256" w:rsidRPr="00CE6256" w:rsidRDefault="00CE6256" w:rsidP="00CE6256">
      <w:pPr>
        <w:pStyle w:val="31"/>
        <w:rPr>
          <w:lang w:eastAsia="ko-KR"/>
        </w:rPr>
      </w:pPr>
      <w:bookmarkStart w:id="14" w:name="_Toc38484562"/>
      <w:r>
        <w:rPr>
          <w:rFonts w:hint="eastAsia"/>
          <w:lang w:eastAsia="ko-KR"/>
        </w:rPr>
        <w:t>시간영역과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</w:t>
      </w:r>
      <w:bookmarkEnd w:id="14"/>
    </w:p>
    <w:p w14:paraId="593B6721" w14:textId="0E9A694D" w:rsidR="00975C83" w:rsidRDefault="00975C83" w:rsidP="00975C83">
      <w:pPr>
        <w:rPr>
          <w:lang w:eastAsia="ko-KR"/>
        </w:rPr>
      </w:pP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분석하였다</w:t>
      </w:r>
    </w:p>
    <w:p w14:paraId="0B7E190C" w14:textId="6EBFF925" w:rsidR="001F157F" w:rsidRPr="001F157F" w:rsidRDefault="001F157F" w:rsidP="00975C83">
      <w:pPr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t(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ime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3.14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증가시킨</w:t>
      </w:r>
      <w:r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벡터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 w:rsidR="006674BD">
        <w:rPr>
          <w:lang w:eastAsia="ko-KR"/>
        </w:rPr>
        <w:br/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ariable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작성해</w:t>
      </w:r>
      <w:r w:rsidR="006E7ABD">
        <w:rPr>
          <w:rFonts w:hint="eastAsia"/>
          <w:lang w:eastAsia="ko-KR"/>
        </w:rPr>
        <w:t xml:space="preserve"> </w:t>
      </w:r>
      <w:r w:rsidR="006E7ABD">
        <w:rPr>
          <w:rFonts w:hint="eastAsia"/>
          <w:lang w:eastAsia="ko-KR"/>
        </w:rPr>
        <w:t>놓았다</w:t>
      </w:r>
      <w:r>
        <w:rPr>
          <w:rFonts w:hint="eastAsia"/>
          <w:lang w:eastAsia="ko-KR"/>
        </w:rPr>
        <w:t>.</w:t>
      </w:r>
      <w:r w:rsidR="006674BD">
        <w:rPr>
          <w:lang w:eastAsia="ko-KR"/>
        </w:rPr>
        <w:br/>
      </w:r>
      <w:r w:rsidR="006674BD">
        <w:rPr>
          <w:lang w:eastAsia="ko-KR"/>
        </w:rPr>
        <w:t>(</w:t>
      </w:r>
      <w:r w:rsidR="006674BD">
        <w:rPr>
          <w:rFonts w:hint="eastAsia"/>
          <w:lang w:eastAsia="ko-KR"/>
        </w:rPr>
        <w:t>푸리에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변환을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통해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주파수영역을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그리려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했으나</w:t>
      </w:r>
      <w:r w:rsidR="006674BD">
        <w:rPr>
          <w:rFonts w:hint="eastAsia"/>
          <w:lang w:eastAsia="ko-KR"/>
        </w:rPr>
        <w:t xml:space="preserve"> </w:t>
      </w:r>
      <w:proofErr w:type="spellStart"/>
      <w:r w:rsidR="006674BD">
        <w:rPr>
          <w:rFonts w:hint="eastAsia"/>
          <w:lang w:eastAsia="ko-KR"/>
        </w:rPr>
        <w:t>플로팅한</w:t>
      </w:r>
      <w:proofErr w:type="spellEnd"/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결과가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이쁘지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않아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다른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방식으로</w:t>
      </w:r>
      <w:r w:rsidR="006674BD">
        <w:rPr>
          <w:rFonts w:hint="eastAsia"/>
          <w:lang w:eastAsia="ko-KR"/>
        </w:rPr>
        <w:t xml:space="preserve"> </w:t>
      </w:r>
      <w:r w:rsidR="006674BD">
        <w:rPr>
          <w:rFonts w:hint="eastAsia"/>
          <w:lang w:eastAsia="ko-KR"/>
        </w:rPr>
        <w:t>하였음</w:t>
      </w:r>
      <w:r w:rsidR="006674BD">
        <w:rPr>
          <w:rFonts w:hint="eastAsia"/>
          <w:lang w:eastAsia="ko-KR"/>
        </w:rPr>
        <w:t>)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975C83" w14:paraId="005C0C53" w14:textId="77777777" w:rsidTr="002C5228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051CD17" w14:textId="77777777" w:rsidR="002C5228" w:rsidRDefault="002C5228" w:rsidP="00975C83">
            <w:pPr>
              <w:jc w:val="center"/>
              <w:rPr>
                <w:lang w:eastAsia="ko-KR"/>
              </w:rPr>
            </w:pPr>
          </w:p>
          <w:p w14:paraId="06D1AA0C" w14:textId="2D35B29D" w:rsidR="00975C83" w:rsidRDefault="00975C83" w:rsidP="002C5228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5D5C6388" wp14:editId="67C5F22C">
                  <wp:extent cx="5412224" cy="38481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203" cy="3853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D9CFA" w14:textId="67998008" w:rsidR="002C5228" w:rsidRDefault="002C5228" w:rsidP="002C5228">
            <w:pPr>
              <w:rPr>
                <w:lang w:eastAsia="ko-KR"/>
              </w:rPr>
            </w:pPr>
          </w:p>
        </w:tc>
      </w:tr>
      <w:tr w:rsidR="00975C83" w14:paraId="1B2D4EF6" w14:textId="77777777" w:rsidTr="00975C83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11F5BBAB" w14:textId="75D05208" w:rsidR="00975C83" w:rsidRDefault="00975C83" w:rsidP="00975C8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 w:rsidR="002C5228">
              <w:rPr>
                <w:rFonts w:hint="eastAsia"/>
                <w:lang w:eastAsia="ko-KR"/>
              </w:rPr>
              <w:t>F</w:t>
            </w:r>
            <w:r w:rsidR="002C5228"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1</w:t>
            </w:r>
            <w:r w:rsidR="00FD2F64">
              <w:rPr>
                <w:lang w:eastAsia="ko-KR"/>
              </w:rPr>
              <w:t>-</w:t>
            </w:r>
            <w:r w:rsidR="002C5228">
              <w:rPr>
                <w:lang w:eastAsia="ko-KR"/>
              </w:rPr>
              <w:t>1&gt;</w:t>
            </w:r>
          </w:p>
        </w:tc>
      </w:tr>
    </w:tbl>
    <w:p w14:paraId="7C783C89" w14:textId="08CA3867" w:rsidR="002C5228" w:rsidRDefault="007B495F" w:rsidP="007B495F">
      <w:pPr>
        <w:pStyle w:val="31"/>
        <w:rPr>
          <w:lang w:eastAsia="ko-KR"/>
        </w:rPr>
      </w:pPr>
      <w:bookmarkStart w:id="15" w:name="_Toc38484563"/>
      <w:r>
        <w:rPr>
          <w:rFonts w:hint="eastAsia"/>
          <w:lang w:eastAsia="ko-KR"/>
        </w:rPr>
        <w:lastRenderedPageBreak/>
        <w:t>복합신호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</w:t>
      </w:r>
      <w:bookmarkEnd w:id="15"/>
    </w:p>
    <w:p w14:paraId="4B66CD07" w14:textId="36B88A9F" w:rsidR="00E63FC7" w:rsidRDefault="00E63FC7" w:rsidP="00E63FC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ymsum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value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돎으로써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 w:rsidR="001538B9">
        <w:rPr>
          <w:rFonts w:hint="eastAsia"/>
          <w:lang w:eastAsia="ko-KR"/>
        </w:rPr>
        <w:t>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50E279B2" w14:textId="11287248" w:rsidR="00E63FC7" w:rsidRPr="00E63FC7" w:rsidRDefault="00E63FC7" w:rsidP="00E63FC7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igure 4-4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</w:t>
      </w:r>
      <w:r w:rsidR="001538B9">
        <w:rPr>
          <w:rFonts w:hint="eastAsia"/>
          <w:lang w:eastAsia="ko-KR"/>
        </w:rPr>
        <w:t>유한</w:t>
      </w:r>
      <w:r w:rsidR="001538B9">
        <w:rPr>
          <w:rFonts w:hint="eastAsia"/>
          <w:lang w:eastAsia="ko-KR"/>
        </w:rPr>
        <w:t xml:space="preserve"> </w:t>
      </w:r>
      <w:r w:rsidR="001538B9"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7B495F" w14:paraId="7AFBEA03" w14:textId="77777777" w:rsidTr="006111E9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C755737" w14:textId="77777777" w:rsidR="007B495F" w:rsidRDefault="007B495F" w:rsidP="006111E9">
            <w:pPr>
              <w:jc w:val="center"/>
              <w:rPr>
                <w:lang w:eastAsia="ko-KR"/>
              </w:rPr>
            </w:pPr>
          </w:p>
          <w:p w14:paraId="4C9FA64E" w14:textId="331A7FBF" w:rsidR="007B495F" w:rsidRDefault="007B495F" w:rsidP="006111E9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6786489" wp14:editId="00395911">
                  <wp:extent cx="5791200" cy="33623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BE98F" w14:textId="77777777" w:rsidR="007B495F" w:rsidRDefault="007B495F" w:rsidP="006111E9">
            <w:pPr>
              <w:rPr>
                <w:lang w:eastAsia="ko-KR"/>
              </w:rPr>
            </w:pPr>
          </w:p>
        </w:tc>
      </w:tr>
      <w:tr w:rsidR="007B495F" w14:paraId="0FFB4B99" w14:textId="77777777" w:rsidTr="006111E9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2D4D77D7" w14:textId="186459A1" w:rsidR="007B495F" w:rsidRDefault="007B495F" w:rsidP="006111E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>igure 1-2&gt;</w:t>
            </w:r>
          </w:p>
        </w:tc>
      </w:tr>
    </w:tbl>
    <w:p w14:paraId="571B46BB" w14:textId="77777777" w:rsidR="007B495F" w:rsidRPr="007B495F" w:rsidRDefault="007B495F" w:rsidP="007B495F">
      <w:pPr>
        <w:rPr>
          <w:lang w:eastAsia="ko-KR"/>
        </w:rPr>
      </w:pPr>
    </w:p>
    <w:p w14:paraId="3771DA63" w14:textId="1AA3A06D" w:rsidR="002C5228" w:rsidRDefault="002C5228" w:rsidP="002C5228">
      <w:pPr>
        <w:rPr>
          <w:lang w:eastAsia="ko-KR"/>
        </w:rPr>
      </w:pPr>
    </w:p>
    <w:p w14:paraId="124E35E4" w14:textId="5D761975" w:rsidR="007B495F" w:rsidRDefault="007B495F" w:rsidP="002C5228">
      <w:pPr>
        <w:rPr>
          <w:lang w:eastAsia="ko-KR"/>
        </w:rPr>
      </w:pPr>
    </w:p>
    <w:p w14:paraId="16BB8F19" w14:textId="501AA098" w:rsidR="007B495F" w:rsidRDefault="007B495F" w:rsidP="002C5228">
      <w:pPr>
        <w:rPr>
          <w:lang w:eastAsia="ko-KR"/>
        </w:rPr>
      </w:pPr>
    </w:p>
    <w:p w14:paraId="288FD584" w14:textId="478E4040" w:rsidR="007B495F" w:rsidRDefault="007B495F" w:rsidP="002C5228">
      <w:pPr>
        <w:rPr>
          <w:lang w:eastAsia="ko-KR"/>
        </w:rPr>
      </w:pPr>
    </w:p>
    <w:p w14:paraId="3743A0AE" w14:textId="04860CA6" w:rsidR="007B495F" w:rsidRDefault="007B495F" w:rsidP="002C5228">
      <w:pPr>
        <w:rPr>
          <w:lang w:eastAsia="ko-KR"/>
        </w:rPr>
      </w:pPr>
    </w:p>
    <w:p w14:paraId="259FE5BE" w14:textId="77777777" w:rsidR="007B495F" w:rsidRDefault="007B495F" w:rsidP="002C5228">
      <w:pPr>
        <w:rPr>
          <w:lang w:eastAsia="ko-KR"/>
        </w:rPr>
      </w:pPr>
    </w:p>
    <w:p w14:paraId="48883BAD" w14:textId="7092B2EC" w:rsidR="002C5228" w:rsidRDefault="00741481" w:rsidP="002C5228">
      <w:pPr>
        <w:pStyle w:val="21"/>
        <w:rPr>
          <w:lang w:eastAsia="ko-KR"/>
        </w:rPr>
      </w:pPr>
      <w:bookmarkStart w:id="16" w:name="_Toc38484564"/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(</w:t>
      </w:r>
      <w:r>
        <w:rPr>
          <w:lang w:eastAsia="ko-KR"/>
        </w:rPr>
        <w:t>graph</w:t>
      </w:r>
      <w:r w:rsidR="00FA4791">
        <w:rPr>
          <w:lang w:eastAsia="ko-KR"/>
        </w:rPr>
        <w:t xml:space="preserve">, </w:t>
      </w:r>
      <w:r w:rsidR="00FA4791">
        <w:rPr>
          <w:rFonts w:hint="eastAsia"/>
          <w:lang w:eastAsia="ko-KR"/>
        </w:rPr>
        <w:t>시간</w:t>
      </w:r>
      <w:r w:rsidR="00FA4791">
        <w:rPr>
          <w:rFonts w:hint="eastAsia"/>
          <w:lang w:eastAsia="ko-KR"/>
        </w:rPr>
        <w:t xml:space="preserve"> </w:t>
      </w:r>
      <w:r w:rsidR="00FA4791">
        <w:rPr>
          <w:rFonts w:hint="eastAsia"/>
          <w:lang w:eastAsia="ko-KR"/>
        </w:rPr>
        <w:t>영역</w:t>
      </w:r>
      <w:r>
        <w:rPr>
          <w:lang w:eastAsia="ko-KR"/>
        </w:rPr>
        <w:t>)</w:t>
      </w:r>
      <w:bookmarkEnd w:id="16"/>
    </w:p>
    <w:p w14:paraId="04198CC3" w14:textId="0CEC2AC0" w:rsidR="00741481" w:rsidRDefault="00741481" w:rsidP="00741481">
      <w:pPr>
        <w:pStyle w:val="31"/>
        <w:rPr>
          <w:lang w:eastAsia="ko-KR"/>
        </w:rPr>
      </w:pPr>
      <w:bookmarkStart w:id="17" w:name="_Toc38484565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bookmarkEnd w:id="17"/>
    </w:p>
    <w:p w14:paraId="59367C47" w14:textId="718EF3EF" w:rsidR="00741481" w:rsidRDefault="00741481" w:rsidP="00741481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 w:rsidR="001538B9">
        <w:rPr>
          <w:rFonts w:hint="eastAsia"/>
          <w:lang w:eastAsia="ko-KR"/>
        </w:rPr>
        <w:t>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741481" w14:paraId="1AF13024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E794CC6" w14:textId="77777777" w:rsidR="00741481" w:rsidRDefault="00741481" w:rsidP="00C87C24">
            <w:pPr>
              <w:jc w:val="center"/>
              <w:rPr>
                <w:lang w:eastAsia="ko-KR"/>
              </w:rPr>
            </w:pPr>
          </w:p>
          <w:p w14:paraId="4E831508" w14:textId="666883B8" w:rsidR="00741481" w:rsidRDefault="00741481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2367CDF" wp14:editId="05CF40FB">
                  <wp:extent cx="5048250" cy="455420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087" cy="458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AAA3A" w14:textId="77777777" w:rsidR="00741481" w:rsidRDefault="00741481" w:rsidP="00C87C24">
            <w:pPr>
              <w:rPr>
                <w:lang w:eastAsia="ko-KR"/>
              </w:rPr>
            </w:pPr>
          </w:p>
        </w:tc>
      </w:tr>
      <w:tr w:rsidR="00741481" w14:paraId="284A1ECD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31D089FB" w14:textId="024E164F" w:rsidR="00741481" w:rsidRDefault="00741481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2</w:t>
            </w:r>
            <w:r w:rsidR="00FD2F64">
              <w:rPr>
                <w:lang w:eastAsia="ko-KR"/>
              </w:rPr>
              <w:t>-1</w:t>
            </w:r>
            <w:r>
              <w:rPr>
                <w:lang w:eastAsia="ko-KR"/>
              </w:rPr>
              <w:t>&gt;</w:t>
            </w:r>
          </w:p>
        </w:tc>
      </w:tr>
    </w:tbl>
    <w:p w14:paraId="0758D73A" w14:textId="764589D0" w:rsidR="00741481" w:rsidRDefault="00741481" w:rsidP="00741481">
      <w:pPr>
        <w:rPr>
          <w:lang w:eastAsia="ko-KR"/>
        </w:rPr>
      </w:pPr>
    </w:p>
    <w:p w14:paraId="08AF953B" w14:textId="52FCB7BF" w:rsidR="00741481" w:rsidRDefault="00741481" w:rsidP="00741481">
      <w:pPr>
        <w:rPr>
          <w:lang w:eastAsia="ko-KR"/>
        </w:rPr>
      </w:pPr>
    </w:p>
    <w:p w14:paraId="442206E2" w14:textId="7F00D071" w:rsidR="00741481" w:rsidRDefault="00CE0DA0" w:rsidP="00CE0DA0">
      <w:pPr>
        <w:pStyle w:val="31"/>
        <w:rPr>
          <w:lang w:eastAsia="ko-KR"/>
        </w:rPr>
      </w:pPr>
      <w:bookmarkStart w:id="18" w:name="_Toc38484566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1.b </w:t>
      </w:r>
      <w:r>
        <w:rPr>
          <w:rFonts w:hint="eastAsia"/>
          <w:lang w:eastAsia="ko-KR"/>
        </w:rPr>
        <w:t>그래프</w:t>
      </w:r>
      <w:bookmarkEnd w:id="18"/>
    </w:p>
    <w:p w14:paraId="5D498120" w14:textId="62F9C8C5" w:rsidR="00CE0DA0" w:rsidRDefault="00CE0DA0" w:rsidP="00CE0DA0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1, 3, 5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 w:rsidR="00D64083">
        <w:rPr>
          <w:rFonts w:hint="eastAsia"/>
          <w:lang w:eastAsia="ko-KR"/>
        </w:rPr>
        <w:t>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CE0DA0" w14:paraId="120CECB1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617FED7" w14:textId="77777777" w:rsidR="00CE0DA0" w:rsidRDefault="00CE0DA0" w:rsidP="00C87C24">
            <w:pPr>
              <w:jc w:val="center"/>
              <w:rPr>
                <w:lang w:eastAsia="ko-KR"/>
              </w:rPr>
            </w:pPr>
          </w:p>
          <w:p w14:paraId="71985612" w14:textId="53B7C48C" w:rsidR="00CE0DA0" w:rsidRDefault="00CE0DA0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DE35F27" wp14:editId="48AFA977">
                  <wp:extent cx="5038725" cy="4545611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952" cy="45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2AD3D1" w14:textId="77777777" w:rsidR="00CE0DA0" w:rsidRDefault="00CE0DA0" w:rsidP="00C87C24">
            <w:pPr>
              <w:rPr>
                <w:lang w:eastAsia="ko-KR"/>
              </w:rPr>
            </w:pPr>
          </w:p>
        </w:tc>
      </w:tr>
      <w:tr w:rsidR="00CE0DA0" w14:paraId="18EABACF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14E10E35" w14:textId="74693627" w:rsidR="00CE0DA0" w:rsidRDefault="00CE0DA0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2</w:t>
            </w:r>
            <w:r w:rsidR="00FD2F64">
              <w:rPr>
                <w:lang w:eastAsia="ko-KR"/>
              </w:rPr>
              <w:t>-</w:t>
            </w:r>
            <w:r>
              <w:rPr>
                <w:lang w:eastAsia="ko-KR"/>
              </w:rPr>
              <w:t>2&gt;</w:t>
            </w:r>
          </w:p>
        </w:tc>
      </w:tr>
    </w:tbl>
    <w:p w14:paraId="1B91687E" w14:textId="649C01C8" w:rsidR="00CA44F1" w:rsidRDefault="00CA44F1" w:rsidP="00CA44F1">
      <w:pPr>
        <w:rPr>
          <w:lang w:eastAsia="ko-KR"/>
        </w:rPr>
      </w:pPr>
    </w:p>
    <w:p w14:paraId="4FFD399C" w14:textId="4097FB5A" w:rsidR="00CA44F1" w:rsidRDefault="00CA44F1" w:rsidP="00CA44F1">
      <w:pPr>
        <w:rPr>
          <w:lang w:eastAsia="ko-KR"/>
        </w:rPr>
      </w:pPr>
    </w:p>
    <w:p w14:paraId="219271D5" w14:textId="0A25AC75" w:rsidR="00CA44F1" w:rsidRDefault="00CA44F1" w:rsidP="00CA44F1">
      <w:pPr>
        <w:rPr>
          <w:lang w:eastAsia="ko-KR"/>
        </w:rPr>
      </w:pPr>
    </w:p>
    <w:p w14:paraId="6255C132" w14:textId="77777777" w:rsidR="00CA44F1" w:rsidRPr="00CA44F1" w:rsidRDefault="00CA44F1" w:rsidP="00CA44F1">
      <w:pPr>
        <w:rPr>
          <w:lang w:eastAsia="ko-KR"/>
        </w:rPr>
      </w:pPr>
    </w:p>
    <w:p w14:paraId="2F5E776B" w14:textId="79B87577" w:rsidR="00CE0DA0" w:rsidRDefault="00FD2F64" w:rsidP="00FD2F64">
      <w:pPr>
        <w:pStyle w:val="31"/>
        <w:rPr>
          <w:lang w:eastAsia="ko-KR"/>
        </w:rPr>
      </w:pPr>
      <w:bookmarkStart w:id="19" w:name="_Toc38484567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1.c </w:t>
      </w:r>
      <w:r>
        <w:rPr>
          <w:rFonts w:hint="eastAsia"/>
          <w:lang w:eastAsia="ko-KR"/>
        </w:rPr>
        <w:t>그래프</w:t>
      </w:r>
      <w:bookmarkEnd w:id="19"/>
    </w:p>
    <w:p w14:paraId="2A079FCB" w14:textId="3FD3D8D2" w:rsidR="00CA44F1" w:rsidRDefault="00CA44F1" w:rsidP="00CA44F1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 w:rsidR="001538B9">
        <w:rPr>
          <w:rFonts w:hint="eastAsia"/>
          <w:lang w:eastAsia="ko-KR"/>
        </w:rPr>
        <w:t>냈다</w:t>
      </w:r>
      <w:r>
        <w:rPr>
          <w:rFonts w:hint="eastAsia"/>
          <w:lang w:eastAsia="ko-KR"/>
        </w:rPr>
        <w:t>.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CA44F1" w14:paraId="4B8AC483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8E6DF05" w14:textId="77777777" w:rsidR="00CA44F1" w:rsidRDefault="00CA44F1" w:rsidP="00C87C24">
            <w:pPr>
              <w:jc w:val="center"/>
              <w:rPr>
                <w:lang w:eastAsia="ko-KR"/>
              </w:rPr>
            </w:pPr>
          </w:p>
          <w:p w14:paraId="5C0695FC" w14:textId="0A0AC13B" w:rsidR="00CA44F1" w:rsidRDefault="00CA44F1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347D88D" wp14:editId="2322A5D9">
                  <wp:extent cx="5067976" cy="45720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220" cy="4587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B4D638" w14:textId="77777777" w:rsidR="00CA44F1" w:rsidRDefault="00CA44F1" w:rsidP="00C87C24">
            <w:pPr>
              <w:rPr>
                <w:lang w:eastAsia="ko-KR"/>
              </w:rPr>
            </w:pPr>
          </w:p>
        </w:tc>
      </w:tr>
      <w:tr w:rsidR="00CA44F1" w14:paraId="45D6EC03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25A1A8D6" w14:textId="18492999" w:rsidR="00CA44F1" w:rsidRDefault="00CA44F1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2</w:t>
            </w:r>
            <w:r>
              <w:rPr>
                <w:lang w:eastAsia="ko-KR"/>
              </w:rPr>
              <w:t>-3&gt;</w:t>
            </w:r>
          </w:p>
        </w:tc>
      </w:tr>
    </w:tbl>
    <w:p w14:paraId="4ED47DB1" w14:textId="0EE179F4" w:rsidR="00CA44F1" w:rsidRDefault="00CA44F1" w:rsidP="00CA44F1">
      <w:pPr>
        <w:rPr>
          <w:lang w:eastAsia="ko-KR"/>
        </w:rPr>
      </w:pPr>
    </w:p>
    <w:p w14:paraId="7B10307F" w14:textId="37217472" w:rsidR="00CA44F1" w:rsidRDefault="00CA44F1" w:rsidP="00CA44F1">
      <w:pPr>
        <w:rPr>
          <w:lang w:eastAsia="ko-KR"/>
        </w:rPr>
      </w:pPr>
    </w:p>
    <w:p w14:paraId="197CFA14" w14:textId="6821A655" w:rsidR="00CA44F1" w:rsidRDefault="00CA44F1" w:rsidP="00CA44F1">
      <w:pPr>
        <w:rPr>
          <w:lang w:eastAsia="ko-KR"/>
        </w:rPr>
      </w:pPr>
    </w:p>
    <w:p w14:paraId="6DF6FC18" w14:textId="3732102B" w:rsidR="00CA44F1" w:rsidRDefault="00CA44F1" w:rsidP="00CA44F1">
      <w:pPr>
        <w:rPr>
          <w:lang w:eastAsia="ko-KR"/>
        </w:rPr>
      </w:pPr>
    </w:p>
    <w:p w14:paraId="16A30762" w14:textId="77777777" w:rsidR="00CA44F1" w:rsidRDefault="00CA44F1" w:rsidP="00CA44F1">
      <w:pPr>
        <w:rPr>
          <w:lang w:eastAsia="ko-KR"/>
        </w:rPr>
      </w:pPr>
    </w:p>
    <w:p w14:paraId="2FB581C8" w14:textId="075EF234" w:rsidR="00CA44F1" w:rsidRDefault="00CA44F1" w:rsidP="00CA44F1">
      <w:pPr>
        <w:pStyle w:val="31"/>
        <w:rPr>
          <w:lang w:eastAsia="ko-KR"/>
        </w:rPr>
      </w:pPr>
      <w:bookmarkStart w:id="20" w:name="_Toc38484568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1.d </w:t>
      </w:r>
      <w:r>
        <w:rPr>
          <w:rFonts w:hint="eastAsia"/>
          <w:lang w:eastAsia="ko-KR"/>
        </w:rPr>
        <w:t>그래프</w:t>
      </w:r>
      <w:bookmarkEnd w:id="20"/>
    </w:p>
    <w:p w14:paraId="607E5FD3" w14:textId="01243D2D" w:rsidR="00CA44F1" w:rsidRDefault="00CA44F1" w:rsidP="00CA44F1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</w:t>
      </w:r>
      <w:r>
        <w:rPr>
          <w:rFonts w:hint="eastAsia"/>
          <w:lang w:eastAsia="ko-KR"/>
        </w:rPr>
        <w:t>까지인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그려보았다</w:t>
      </w:r>
      <w:r>
        <w:rPr>
          <w:rFonts w:hint="eastAsia"/>
          <w:lang w:eastAsia="ko-KR"/>
        </w:rPr>
        <w:t>.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CA44F1" w14:paraId="64D48C47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9B3E394" w14:textId="77777777" w:rsidR="00CA44F1" w:rsidRDefault="00CA44F1" w:rsidP="00C87C24">
            <w:pPr>
              <w:jc w:val="center"/>
              <w:rPr>
                <w:lang w:eastAsia="ko-KR"/>
              </w:rPr>
            </w:pPr>
          </w:p>
          <w:p w14:paraId="152E84FA" w14:textId="52CB34A4" w:rsidR="00CA44F1" w:rsidRDefault="00CA44F1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0B2DD84" wp14:editId="17592ACA">
                  <wp:extent cx="5353050" cy="4829175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026FD" w14:textId="77777777" w:rsidR="00CA44F1" w:rsidRDefault="00CA44F1" w:rsidP="00C87C24">
            <w:pPr>
              <w:rPr>
                <w:lang w:eastAsia="ko-KR"/>
              </w:rPr>
            </w:pPr>
          </w:p>
        </w:tc>
      </w:tr>
      <w:tr w:rsidR="00CA44F1" w14:paraId="7C818A9A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9166DDD" w14:textId="6D96EADF" w:rsidR="00CA44F1" w:rsidRDefault="00CA44F1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2</w:t>
            </w:r>
            <w:r>
              <w:rPr>
                <w:lang w:eastAsia="ko-KR"/>
              </w:rPr>
              <w:t>-4&gt;</w:t>
            </w:r>
          </w:p>
        </w:tc>
      </w:tr>
    </w:tbl>
    <w:p w14:paraId="6924BBEA" w14:textId="4E62C44F" w:rsidR="001F157F" w:rsidRDefault="001F157F" w:rsidP="00CA44F1">
      <w:pPr>
        <w:rPr>
          <w:lang w:eastAsia="ko-KR"/>
        </w:rPr>
      </w:pPr>
    </w:p>
    <w:p w14:paraId="3E11F1BA" w14:textId="51733D0B" w:rsidR="001F157F" w:rsidRDefault="001F157F" w:rsidP="00CA44F1">
      <w:pPr>
        <w:rPr>
          <w:lang w:eastAsia="ko-KR"/>
        </w:rPr>
      </w:pPr>
    </w:p>
    <w:p w14:paraId="4CF9ABFB" w14:textId="77777777" w:rsidR="001F157F" w:rsidRDefault="001F157F" w:rsidP="00CA44F1">
      <w:pPr>
        <w:rPr>
          <w:lang w:eastAsia="ko-KR"/>
        </w:rPr>
      </w:pPr>
    </w:p>
    <w:p w14:paraId="20AB129B" w14:textId="197CB20F" w:rsidR="001F157F" w:rsidRDefault="001F157F" w:rsidP="001F157F">
      <w:pPr>
        <w:pStyle w:val="21"/>
        <w:rPr>
          <w:lang w:eastAsia="ko-KR"/>
        </w:rPr>
      </w:pPr>
      <w:bookmarkStart w:id="21" w:name="_Toc38484569"/>
      <w:r>
        <w:rPr>
          <w:rFonts w:hint="eastAsia"/>
          <w:lang w:eastAsia="ko-KR"/>
        </w:rPr>
        <w:lastRenderedPageBreak/>
        <w:t>그래프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graph,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)</w:t>
      </w:r>
      <w:bookmarkEnd w:id="21"/>
    </w:p>
    <w:p w14:paraId="54B77A4E" w14:textId="51C836EE" w:rsidR="001F157F" w:rsidRDefault="001F157F" w:rsidP="001F157F">
      <w:pPr>
        <w:pStyle w:val="31"/>
        <w:rPr>
          <w:lang w:eastAsia="ko-KR"/>
        </w:rPr>
      </w:pPr>
      <w:bookmarkStart w:id="22" w:name="_Toc38484570"/>
      <w:r>
        <w:rPr>
          <w:rFonts w:hint="eastAsia"/>
          <w:lang w:eastAsia="ko-KR"/>
        </w:rPr>
        <w:t>문제</w:t>
      </w:r>
      <w:r w:rsidR="002B4970">
        <w:rPr>
          <w:lang w:eastAsia="ko-KR"/>
        </w:rPr>
        <w:t>2</w:t>
      </w:r>
      <w:r>
        <w:rPr>
          <w:lang w:eastAsia="ko-KR"/>
        </w:rPr>
        <w:t xml:space="preserve">.a </w:t>
      </w:r>
      <w:r>
        <w:rPr>
          <w:rFonts w:hint="eastAsia"/>
          <w:lang w:eastAsia="ko-KR"/>
        </w:rPr>
        <w:t>그래프</w:t>
      </w:r>
      <w:bookmarkEnd w:id="22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1F157F" w14:paraId="4E029372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654CC03" w14:textId="77777777" w:rsidR="001F157F" w:rsidRDefault="001F157F" w:rsidP="00C87C24">
            <w:pPr>
              <w:jc w:val="center"/>
              <w:rPr>
                <w:lang w:eastAsia="ko-KR"/>
              </w:rPr>
            </w:pPr>
          </w:p>
          <w:p w14:paraId="2E2390CB" w14:textId="76BA6F52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1F51D8C" wp14:editId="2FC6BFD7">
                  <wp:extent cx="5353050" cy="4829175"/>
                  <wp:effectExtent l="0" t="0" r="0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67F69" w14:textId="77777777" w:rsidR="001F157F" w:rsidRDefault="001F157F" w:rsidP="00C87C24">
            <w:pPr>
              <w:rPr>
                <w:lang w:eastAsia="ko-KR"/>
              </w:rPr>
            </w:pPr>
          </w:p>
        </w:tc>
      </w:tr>
      <w:tr w:rsidR="001F157F" w14:paraId="38C09B83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53DF4E03" w14:textId="082F81EE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3</w:t>
            </w:r>
            <w:r>
              <w:rPr>
                <w:lang w:eastAsia="ko-KR"/>
              </w:rPr>
              <w:t>-1&gt;</w:t>
            </w:r>
          </w:p>
        </w:tc>
      </w:tr>
    </w:tbl>
    <w:p w14:paraId="7D71158D" w14:textId="71AEA743" w:rsidR="001F157F" w:rsidRDefault="001F157F" w:rsidP="001F157F">
      <w:pPr>
        <w:rPr>
          <w:lang w:eastAsia="ko-KR"/>
        </w:rPr>
      </w:pPr>
    </w:p>
    <w:p w14:paraId="54539FAA" w14:textId="27210D02" w:rsidR="001F157F" w:rsidRDefault="001F157F" w:rsidP="001F157F">
      <w:pPr>
        <w:rPr>
          <w:lang w:eastAsia="ko-KR"/>
        </w:rPr>
      </w:pPr>
    </w:p>
    <w:p w14:paraId="39FCCDCF" w14:textId="32704E00" w:rsidR="001F157F" w:rsidRDefault="001F157F" w:rsidP="001F157F">
      <w:pPr>
        <w:rPr>
          <w:lang w:eastAsia="ko-KR"/>
        </w:rPr>
      </w:pPr>
    </w:p>
    <w:p w14:paraId="196D1AA3" w14:textId="09A3A161" w:rsidR="001F157F" w:rsidRDefault="001F157F" w:rsidP="001F157F">
      <w:pPr>
        <w:rPr>
          <w:lang w:eastAsia="ko-KR"/>
        </w:rPr>
      </w:pPr>
    </w:p>
    <w:p w14:paraId="6572C89F" w14:textId="0C820C3B" w:rsidR="001F157F" w:rsidRDefault="001F157F" w:rsidP="001F157F">
      <w:pPr>
        <w:pStyle w:val="31"/>
        <w:rPr>
          <w:lang w:eastAsia="ko-KR"/>
        </w:rPr>
      </w:pPr>
      <w:bookmarkStart w:id="23" w:name="_Toc38484571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 w:rsidR="002B4970">
        <w:rPr>
          <w:lang w:eastAsia="ko-KR"/>
        </w:rPr>
        <w:t>2</w:t>
      </w:r>
      <w:r>
        <w:rPr>
          <w:lang w:eastAsia="ko-KR"/>
        </w:rPr>
        <w:t xml:space="preserve">.b </w:t>
      </w:r>
      <w:r>
        <w:rPr>
          <w:rFonts w:hint="eastAsia"/>
          <w:lang w:eastAsia="ko-KR"/>
        </w:rPr>
        <w:t>그래프</w:t>
      </w:r>
      <w:bookmarkEnd w:id="23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1F157F" w14:paraId="71CDC737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0511572" w14:textId="77777777" w:rsidR="001F157F" w:rsidRDefault="001F157F" w:rsidP="00C87C24">
            <w:pPr>
              <w:jc w:val="center"/>
              <w:rPr>
                <w:lang w:eastAsia="ko-KR"/>
              </w:rPr>
            </w:pPr>
          </w:p>
          <w:p w14:paraId="61B069AA" w14:textId="539196CA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574B866E" wp14:editId="4C402328">
                  <wp:extent cx="5353050" cy="4829175"/>
                  <wp:effectExtent l="0" t="0" r="0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281E3" w14:textId="77777777" w:rsidR="001F157F" w:rsidRDefault="001F157F" w:rsidP="00C87C24">
            <w:pPr>
              <w:rPr>
                <w:lang w:eastAsia="ko-KR"/>
              </w:rPr>
            </w:pPr>
          </w:p>
        </w:tc>
      </w:tr>
      <w:tr w:rsidR="001F157F" w14:paraId="5692F7CE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7E607C71" w14:textId="6584B89A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3</w:t>
            </w:r>
            <w:r>
              <w:rPr>
                <w:lang w:eastAsia="ko-KR"/>
              </w:rPr>
              <w:t>-2&gt;</w:t>
            </w:r>
          </w:p>
        </w:tc>
      </w:tr>
    </w:tbl>
    <w:p w14:paraId="14E9CB82" w14:textId="13529462" w:rsidR="001F157F" w:rsidRDefault="001F157F" w:rsidP="001F157F">
      <w:pPr>
        <w:rPr>
          <w:lang w:eastAsia="ko-KR"/>
        </w:rPr>
      </w:pPr>
    </w:p>
    <w:p w14:paraId="621334A3" w14:textId="15D74488" w:rsidR="001F157F" w:rsidRDefault="001F157F" w:rsidP="001F157F">
      <w:pPr>
        <w:rPr>
          <w:lang w:eastAsia="ko-KR"/>
        </w:rPr>
      </w:pPr>
    </w:p>
    <w:p w14:paraId="7E6CDDC9" w14:textId="318553B1" w:rsidR="001F157F" w:rsidRDefault="001F157F" w:rsidP="001F157F">
      <w:pPr>
        <w:rPr>
          <w:lang w:eastAsia="ko-KR"/>
        </w:rPr>
      </w:pPr>
    </w:p>
    <w:p w14:paraId="62E887E3" w14:textId="0DB20076" w:rsidR="001F157F" w:rsidRDefault="001F157F" w:rsidP="001F157F">
      <w:pPr>
        <w:rPr>
          <w:lang w:eastAsia="ko-KR"/>
        </w:rPr>
      </w:pPr>
    </w:p>
    <w:p w14:paraId="00C85F0D" w14:textId="21F32155" w:rsidR="001F157F" w:rsidRDefault="001F157F" w:rsidP="001F157F">
      <w:pPr>
        <w:rPr>
          <w:lang w:eastAsia="ko-KR"/>
        </w:rPr>
      </w:pPr>
    </w:p>
    <w:p w14:paraId="075288C9" w14:textId="045629E7" w:rsidR="001F157F" w:rsidRDefault="001F157F" w:rsidP="001F157F">
      <w:pPr>
        <w:rPr>
          <w:lang w:eastAsia="ko-KR"/>
        </w:rPr>
      </w:pPr>
    </w:p>
    <w:p w14:paraId="78923873" w14:textId="706D282C" w:rsidR="001F157F" w:rsidRDefault="001F157F" w:rsidP="001F157F">
      <w:pPr>
        <w:pStyle w:val="31"/>
        <w:rPr>
          <w:lang w:eastAsia="ko-KR"/>
        </w:rPr>
      </w:pPr>
      <w:bookmarkStart w:id="24" w:name="_Toc38484572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 w:rsidR="002B4970">
        <w:rPr>
          <w:lang w:eastAsia="ko-KR"/>
        </w:rPr>
        <w:t>2</w:t>
      </w:r>
      <w:r>
        <w:rPr>
          <w:lang w:eastAsia="ko-KR"/>
        </w:rPr>
        <w:t xml:space="preserve">.c </w:t>
      </w:r>
      <w:r>
        <w:rPr>
          <w:rFonts w:hint="eastAsia"/>
          <w:lang w:eastAsia="ko-KR"/>
        </w:rPr>
        <w:t>그래프</w:t>
      </w:r>
      <w:bookmarkEnd w:id="24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1F157F" w14:paraId="5E386446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F49F0EA" w14:textId="77777777" w:rsidR="001F157F" w:rsidRDefault="001F157F" w:rsidP="00C87C24">
            <w:pPr>
              <w:jc w:val="center"/>
              <w:rPr>
                <w:lang w:eastAsia="ko-KR"/>
              </w:rPr>
            </w:pPr>
          </w:p>
          <w:p w14:paraId="22AC0904" w14:textId="46459430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DF00ACC" wp14:editId="43AFB1D2">
                  <wp:extent cx="5353050" cy="4829175"/>
                  <wp:effectExtent l="0" t="0" r="0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2A749" w14:textId="77777777" w:rsidR="001F157F" w:rsidRDefault="001F157F" w:rsidP="00C87C24">
            <w:pPr>
              <w:rPr>
                <w:lang w:eastAsia="ko-KR"/>
              </w:rPr>
            </w:pPr>
          </w:p>
        </w:tc>
      </w:tr>
      <w:tr w:rsidR="001F157F" w14:paraId="23BB4F0A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346BB995" w14:textId="4971D3A7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3</w:t>
            </w:r>
            <w:r>
              <w:rPr>
                <w:lang w:eastAsia="ko-KR"/>
              </w:rPr>
              <w:t>-3&gt;</w:t>
            </w:r>
          </w:p>
        </w:tc>
      </w:tr>
    </w:tbl>
    <w:p w14:paraId="33F313C3" w14:textId="7652D98A" w:rsidR="001F157F" w:rsidRDefault="001F157F" w:rsidP="001F157F">
      <w:pPr>
        <w:rPr>
          <w:lang w:eastAsia="ko-KR"/>
        </w:rPr>
      </w:pPr>
    </w:p>
    <w:p w14:paraId="637076BF" w14:textId="6C8861B7" w:rsidR="001F157F" w:rsidRDefault="001F157F" w:rsidP="001F157F">
      <w:pPr>
        <w:rPr>
          <w:lang w:eastAsia="ko-KR"/>
        </w:rPr>
      </w:pPr>
    </w:p>
    <w:p w14:paraId="47198BA3" w14:textId="3A0EC442" w:rsidR="001F157F" w:rsidRDefault="001F157F" w:rsidP="001F157F">
      <w:pPr>
        <w:rPr>
          <w:lang w:eastAsia="ko-KR"/>
        </w:rPr>
      </w:pPr>
    </w:p>
    <w:p w14:paraId="638BDBDC" w14:textId="077E767E" w:rsidR="001F157F" w:rsidRDefault="001F157F" w:rsidP="001F157F">
      <w:pPr>
        <w:rPr>
          <w:lang w:eastAsia="ko-KR"/>
        </w:rPr>
      </w:pPr>
    </w:p>
    <w:p w14:paraId="19948503" w14:textId="71BF7145" w:rsidR="001F157F" w:rsidRDefault="001F157F" w:rsidP="001F157F">
      <w:pPr>
        <w:rPr>
          <w:lang w:eastAsia="ko-KR"/>
        </w:rPr>
      </w:pPr>
    </w:p>
    <w:p w14:paraId="58695236" w14:textId="5B83BC0E" w:rsidR="001F157F" w:rsidRDefault="001F157F" w:rsidP="001F157F">
      <w:pPr>
        <w:rPr>
          <w:lang w:eastAsia="ko-KR"/>
        </w:rPr>
      </w:pPr>
    </w:p>
    <w:p w14:paraId="67D24824" w14:textId="0BE23B80" w:rsidR="001F157F" w:rsidRDefault="001F157F" w:rsidP="001F157F">
      <w:pPr>
        <w:pStyle w:val="31"/>
        <w:rPr>
          <w:lang w:eastAsia="ko-KR"/>
        </w:rPr>
      </w:pPr>
      <w:bookmarkStart w:id="25" w:name="_Toc38484573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 w:rsidR="002B4970">
        <w:rPr>
          <w:lang w:eastAsia="ko-KR"/>
        </w:rPr>
        <w:t>2</w:t>
      </w:r>
      <w:r>
        <w:rPr>
          <w:lang w:eastAsia="ko-KR"/>
        </w:rPr>
        <w:t xml:space="preserve">.d </w:t>
      </w:r>
      <w:r>
        <w:rPr>
          <w:rFonts w:hint="eastAsia"/>
          <w:lang w:eastAsia="ko-KR"/>
        </w:rPr>
        <w:t>그래프</w:t>
      </w:r>
      <w:bookmarkEnd w:id="25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1F157F" w14:paraId="2A39C96A" w14:textId="77777777" w:rsidTr="00C87C24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4B84C06" w14:textId="77777777" w:rsidR="001F157F" w:rsidRDefault="001F157F" w:rsidP="00C87C24">
            <w:pPr>
              <w:jc w:val="center"/>
              <w:rPr>
                <w:lang w:eastAsia="ko-KR"/>
              </w:rPr>
            </w:pPr>
          </w:p>
          <w:p w14:paraId="1D496324" w14:textId="50C1E2FB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F425F32" wp14:editId="6F169793">
                  <wp:extent cx="5353050" cy="4829175"/>
                  <wp:effectExtent l="0" t="0" r="0" b="9525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6D1134" w14:textId="77777777" w:rsidR="001F157F" w:rsidRDefault="001F157F" w:rsidP="00C87C24">
            <w:pPr>
              <w:rPr>
                <w:lang w:eastAsia="ko-KR"/>
              </w:rPr>
            </w:pPr>
          </w:p>
        </w:tc>
      </w:tr>
      <w:tr w:rsidR="001F157F" w14:paraId="7E0E5DD5" w14:textId="77777777" w:rsidTr="00C87C24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05F0B2F7" w14:textId="35D2A8B6" w:rsidR="001F157F" w:rsidRDefault="001F157F" w:rsidP="00C87C2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3</w:t>
            </w:r>
            <w:r>
              <w:rPr>
                <w:lang w:eastAsia="ko-KR"/>
              </w:rPr>
              <w:t>-4&gt;</w:t>
            </w:r>
          </w:p>
        </w:tc>
      </w:tr>
    </w:tbl>
    <w:p w14:paraId="3061D86B" w14:textId="6C42249A" w:rsidR="001F157F" w:rsidRDefault="001F157F" w:rsidP="001F157F">
      <w:pPr>
        <w:rPr>
          <w:lang w:eastAsia="ko-KR"/>
        </w:rPr>
      </w:pPr>
    </w:p>
    <w:p w14:paraId="4083108C" w14:textId="61411745" w:rsidR="003A7F64" w:rsidRDefault="00A76CAB" w:rsidP="00A76CAB">
      <w:pPr>
        <w:pStyle w:val="21"/>
        <w:rPr>
          <w:lang w:eastAsia="ko-KR"/>
        </w:rPr>
      </w:pPr>
      <w:bookmarkStart w:id="26" w:name="_Toc38484574"/>
      <w:r>
        <w:rPr>
          <w:rFonts w:hint="eastAsia"/>
          <w:lang w:eastAsia="ko-KR"/>
        </w:rPr>
        <w:lastRenderedPageBreak/>
        <w:t>복합신호</w:t>
      </w:r>
      <w:bookmarkEnd w:id="26"/>
    </w:p>
    <w:p w14:paraId="1926A9CE" w14:textId="5D4EBCA1" w:rsidR="00A76CAB" w:rsidRPr="00A76CAB" w:rsidRDefault="00F233AD" w:rsidP="00A76CAB">
      <w:pPr>
        <w:pStyle w:val="31"/>
        <w:rPr>
          <w:lang w:eastAsia="ko-KR"/>
        </w:rPr>
      </w:pPr>
      <w:bookmarkStart w:id="27" w:name="_Toc38484575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1.a </w:t>
      </w:r>
      <w:r>
        <w:rPr>
          <w:rFonts w:hint="eastAsia"/>
          <w:lang w:eastAsia="ko-KR"/>
        </w:rPr>
        <w:t>그래프</w:t>
      </w:r>
      <w:bookmarkEnd w:id="27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A76CAB" w14:paraId="692849DC" w14:textId="77777777" w:rsidTr="00D97C03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8783351" w14:textId="77777777" w:rsidR="00A76CAB" w:rsidRDefault="00A76CAB" w:rsidP="00D97C03">
            <w:pPr>
              <w:jc w:val="center"/>
              <w:rPr>
                <w:lang w:eastAsia="ko-KR"/>
              </w:rPr>
            </w:pPr>
          </w:p>
          <w:p w14:paraId="6655A6CE" w14:textId="16460FA5" w:rsidR="00A76CAB" w:rsidRDefault="00F233AD" w:rsidP="00D97C03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0054BE1" wp14:editId="508EEDCF">
                  <wp:extent cx="5353050" cy="48291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D1AC1" w14:textId="77777777" w:rsidR="00A76CAB" w:rsidRDefault="00A76CAB" w:rsidP="00D97C03">
            <w:pPr>
              <w:rPr>
                <w:lang w:eastAsia="ko-KR"/>
              </w:rPr>
            </w:pPr>
          </w:p>
        </w:tc>
      </w:tr>
      <w:tr w:rsidR="00A76CAB" w14:paraId="0E863B11" w14:textId="77777777" w:rsidTr="00D97C03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9A65E8E" w14:textId="4463612F" w:rsidR="00A76CAB" w:rsidRDefault="00A76CAB" w:rsidP="00D97C0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 w:rsidR="00FC1D21"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-1&gt;</w:t>
            </w:r>
          </w:p>
        </w:tc>
      </w:tr>
    </w:tbl>
    <w:p w14:paraId="2E80F506" w14:textId="01598FED" w:rsidR="00A76CAB" w:rsidRDefault="00A76CAB" w:rsidP="00A76CAB">
      <w:pPr>
        <w:rPr>
          <w:lang w:eastAsia="ko-KR"/>
        </w:rPr>
      </w:pPr>
    </w:p>
    <w:p w14:paraId="63F31E35" w14:textId="1C9B80CC" w:rsidR="00FC1D21" w:rsidRDefault="00F233AD" w:rsidP="00FC1D21">
      <w:pPr>
        <w:pStyle w:val="31"/>
        <w:rPr>
          <w:lang w:eastAsia="ko-KR"/>
        </w:rPr>
      </w:pPr>
      <w:bookmarkStart w:id="28" w:name="_Toc38484576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1.b </w:t>
      </w:r>
      <w:r>
        <w:rPr>
          <w:rFonts w:hint="eastAsia"/>
          <w:lang w:eastAsia="ko-KR"/>
        </w:rPr>
        <w:t>그래프</w:t>
      </w:r>
      <w:bookmarkEnd w:id="28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FC1D21" w14:paraId="7713D599" w14:textId="77777777" w:rsidTr="00D97C03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00B1602" w14:textId="77777777" w:rsidR="00FC1D21" w:rsidRDefault="00FC1D21" w:rsidP="00D97C03">
            <w:pPr>
              <w:jc w:val="center"/>
              <w:rPr>
                <w:lang w:eastAsia="ko-KR"/>
              </w:rPr>
            </w:pPr>
          </w:p>
          <w:p w14:paraId="64581175" w14:textId="0CFACA2E" w:rsidR="00FC1D21" w:rsidRDefault="00F233AD" w:rsidP="00D97C03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4ED21AA" wp14:editId="6B573E38">
                  <wp:extent cx="5353050" cy="48291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2A154" w14:textId="77777777" w:rsidR="00FC1D21" w:rsidRDefault="00FC1D21" w:rsidP="00D97C03">
            <w:pPr>
              <w:rPr>
                <w:lang w:eastAsia="ko-KR"/>
              </w:rPr>
            </w:pPr>
          </w:p>
        </w:tc>
      </w:tr>
      <w:tr w:rsidR="00FC1D21" w14:paraId="5B69F90E" w14:textId="77777777" w:rsidTr="00D97C03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EF656BA" w14:textId="15C35B8D" w:rsidR="00FC1D21" w:rsidRDefault="00FC1D21" w:rsidP="00D97C0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-2&gt;</w:t>
            </w:r>
          </w:p>
        </w:tc>
      </w:tr>
    </w:tbl>
    <w:p w14:paraId="06204BDD" w14:textId="514C39B4" w:rsidR="00FC1D21" w:rsidRDefault="00FC1D21" w:rsidP="00FC1D21">
      <w:pPr>
        <w:rPr>
          <w:lang w:eastAsia="ko-KR"/>
        </w:rPr>
      </w:pPr>
    </w:p>
    <w:p w14:paraId="744E9424" w14:textId="13A79A56" w:rsidR="0086588D" w:rsidRDefault="00F233AD" w:rsidP="0086588D">
      <w:pPr>
        <w:pStyle w:val="31"/>
        <w:rPr>
          <w:lang w:eastAsia="ko-KR"/>
        </w:rPr>
      </w:pPr>
      <w:bookmarkStart w:id="29" w:name="_Toc38484577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1.c </w:t>
      </w:r>
      <w:r>
        <w:rPr>
          <w:rFonts w:hint="eastAsia"/>
          <w:lang w:eastAsia="ko-KR"/>
        </w:rPr>
        <w:t>그래프</w:t>
      </w:r>
      <w:bookmarkEnd w:id="29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00503D" w14:paraId="73208B7C" w14:textId="77777777" w:rsidTr="00D97C03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4EF1104" w14:textId="77777777" w:rsidR="0000503D" w:rsidRDefault="0000503D" w:rsidP="00D97C03">
            <w:pPr>
              <w:jc w:val="center"/>
              <w:rPr>
                <w:lang w:eastAsia="ko-KR"/>
              </w:rPr>
            </w:pPr>
          </w:p>
          <w:p w14:paraId="026C8B3E" w14:textId="371E9C90" w:rsidR="0000503D" w:rsidRDefault="00F233AD" w:rsidP="00D97C03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71DD866" wp14:editId="1AEAA73D">
                  <wp:extent cx="5353050" cy="48291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67343" w14:textId="77777777" w:rsidR="0000503D" w:rsidRDefault="0000503D" w:rsidP="00D97C03">
            <w:pPr>
              <w:rPr>
                <w:lang w:eastAsia="ko-KR"/>
              </w:rPr>
            </w:pPr>
          </w:p>
        </w:tc>
      </w:tr>
      <w:tr w:rsidR="0000503D" w14:paraId="43476AB0" w14:textId="77777777" w:rsidTr="00D97C03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2940317" w14:textId="0C99896C" w:rsidR="0000503D" w:rsidRDefault="0000503D" w:rsidP="00D97C0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-3&gt;</w:t>
            </w:r>
          </w:p>
        </w:tc>
      </w:tr>
    </w:tbl>
    <w:p w14:paraId="347FC681" w14:textId="6B7BDF0E" w:rsidR="0000503D" w:rsidRDefault="0000503D" w:rsidP="0000503D">
      <w:pPr>
        <w:rPr>
          <w:lang w:eastAsia="ko-KR"/>
        </w:rPr>
      </w:pPr>
    </w:p>
    <w:p w14:paraId="0A28FE65" w14:textId="65D2D1E8" w:rsidR="0000503D" w:rsidRDefault="00F233AD" w:rsidP="0000503D">
      <w:pPr>
        <w:pStyle w:val="31"/>
        <w:rPr>
          <w:lang w:eastAsia="ko-KR"/>
        </w:rPr>
      </w:pPr>
      <w:bookmarkStart w:id="30" w:name="_Toc38484578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1.d </w:t>
      </w:r>
      <w:r>
        <w:rPr>
          <w:rFonts w:hint="eastAsia"/>
          <w:lang w:eastAsia="ko-KR"/>
        </w:rPr>
        <w:t>그래프</w:t>
      </w:r>
      <w:bookmarkEnd w:id="30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00503D" w14:paraId="2336D9E4" w14:textId="77777777" w:rsidTr="00D97C03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D51292F" w14:textId="77777777" w:rsidR="0000503D" w:rsidRDefault="0000503D" w:rsidP="00D97C03">
            <w:pPr>
              <w:jc w:val="center"/>
              <w:rPr>
                <w:lang w:eastAsia="ko-KR"/>
              </w:rPr>
            </w:pPr>
          </w:p>
          <w:p w14:paraId="3DA5D60D" w14:textId="5BE2B8BF" w:rsidR="0000503D" w:rsidRDefault="00F233AD" w:rsidP="00D97C03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548B0789" wp14:editId="0EEE0281">
                  <wp:extent cx="5353050" cy="48291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192BB" w14:textId="77777777" w:rsidR="0000503D" w:rsidRDefault="0000503D" w:rsidP="00D97C03">
            <w:pPr>
              <w:rPr>
                <w:lang w:eastAsia="ko-KR"/>
              </w:rPr>
            </w:pPr>
          </w:p>
        </w:tc>
      </w:tr>
      <w:tr w:rsidR="0000503D" w14:paraId="7CF39683" w14:textId="77777777" w:rsidTr="00D97C03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0A51BE06" w14:textId="222374D4" w:rsidR="0000503D" w:rsidRDefault="0000503D" w:rsidP="00D97C0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-4&gt;</w:t>
            </w:r>
          </w:p>
        </w:tc>
      </w:tr>
    </w:tbl>
    <w:p w14:paraId="119CF434" w14:textId="2E26914A" w:rsidR="0000503D" w:rsidRDefault="0000503D" w:rsidP="0000503D">
      <w:pPr>
        <w:rPr>
          <w:lang w:eastAsia="ko-KR"/>
        </w:rPr>
      </w:pPr>
    </w:p>
    <w:p w14:paraId="18A0903D" w14:textId="32439FC5" w:rsidR="00F233AD" w:rsidRDefault="00F233AD" w:rsidP="00F233AD">
      <w:pPr>
        <w:pStyle w:val="31"/>
        <w:rPr>
          <w:lang w:eastAsia="ko-KR"/>
        </w:rPr>
      </w:pPr>
      <w:bookmarkStart w:id="31" w:name="_Toc38484579"/>
      <w:proofErr w:type="spellStart"/>
      <w:r>
        <w:rPr>
          <w:rFonts w:hint="eastAsia"/>
          <w:lang w:eastAsia="ko-KR"/>
        </w:rPr>
        <w:lastRenderedPageBreak/>
        <w:t>구형파</w:t>
      </w:r>
      <w:proofErr w:type="spellEnd"/>
      <w:r w:rsidR="00B12366">
        <w:rPr>
          <w:rFonts w:hint="eastAsia"/>
          <w:lang w:eastAsia="ko-KR"/>
        </w:rPr>
        <w:t>(</w:t>
      </w:r>
      <w:r w:rsidR="00B12366">
        <w:rPr>
          <w:rFonts w:hint="eastAsia"/>
          <w:lang w:eastAsia="ko-KR"/>
        </w:rPr>
        <w:t>디지털</w:t>
      </w:r>
      <w:r w:rsidR="00B12366">
        <w:rPr>
          <w:rFonts w:hint="eastAsia"/>
          <w:lang w:eastAsia="ko-KR"/>
        </w:rPr>
        <w:t>)</w:t>
      </w:r>
      <w:bookmarkEnd w:id="31"/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9100"/>
      </w:tblGrid>
      <w:tr w:rsidR="00B12366" w14:paraId="3EC1AE49" w14:textId="77777777" w:rsidTr="00FB2E99">
        <w:trPr>
          <w:trHeight w:val="6834"/>
        </w:trPr>
        <w:tc>
          <w:tcPr>
            <w:tcW w:w="912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4F0E5AA" w14:textId="77777777" w:rsidR="00B12366" w:rsidRDefault="00B12366" w:rsidP="00FB2E99">
            <w:pPr>
              <w:jc w:val="center"/>
              <w:rPr>
                <w:lang w:eastAsia="ko-KR"/>
              </w:rPr>
            </w:pPr>
          </w:p>
          <w:p w14:paraId="68A78724" w14:textId="3ACEB040" w:rsidR="00B12366" w:rsidRDefault="00B12366" w:rsidP="00FB2E99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23F3010" wp14:editId="2F7BC8AF">
                  <wp:extent cx="5353050" cy="48291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86EDA" w14:textId="77777777" w:rsidR="00B12366" w:rsidRDefault="00B12366" w:rsidP="00FB2E99">
            <w:pPr>
              <w:rPr>
                <w:lang w:eastAsia="ko-KR"/>
              </w:rPr>
            </w:pPr>
          </w:p>
        </w:tc>
      </w:tr>
      <w:tr w:rsidR="00B12366" w14:paraId="10709907" w14:textId="77777777" w:rsidTr="00FB2E99">
        <w:tc>
          <w:tcPr>
            <w:tcW w:w="91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2748018F" w14:textId="02614C6C" w:rsidR="00B12366" w:rsidRDefault="00B12366" w:rsidP="00FB2E9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 xml:space="preserve">igure </w:t>
            </w: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-5&gt;</w:t>
            </w:r>
          </w:p>
        </w:tc>
      </w:tr>
    </w:tbl>
    <w:p w14:paraId="67550D6C" w14:textId="77777777" w:rsidR="00B12366" w:rsidRPr="00B12366" w:rsidRDefault="00B12366" w:rsidP="00B12366">
      <w:pPr>
        <w:rPr>
          <w:lang w:eastAsia="ko-KR"/>
        </w:rPr>
      </w:pPr>
    </w:p>
    <w:p w14:paraId="106C1E3B" w14:textId="37F81822" w:rsidR="003A7F64" w:rsidRPr="001F157F" w:rsidRDefault="0017454E" w:rsidP="003A7F64">
      <w:pPr>
        <w:jc w:val="right"/>
        <w:rPr>
          <w:lang w:eastAsia="ko-KR"/>
        </w:rPr>
      </w:pPr>
      <w:r>
        <w:rPr>
          <w:rFonts w:hint="eastAsia"/>
          <w:lang w:eastAsia="ko-KR"/>
        </w:rPr>
        <w:t>작성자</w:t>
      </w:r>
      <w:r>
        <w:rPr>
          <w:lang w:eastAsia="ko-KR"/>
        </w:rPr>
        <w:t>:</w:t>
      </w:r>
      <w:r w:rsidR="003A7F64">
        <w:rPr>
          <w:lang w:eastAsia="ko-KR"/>
        </w:rPr>
        <w:t xml:space="preserve"> 201601639 </w:t>
      </w:r>
      <w:r w:rsidR="003A7F64">
        <w:rPr>
          <w:rFonts w:hint="eastAsia"/>
          <w:lang w:eastAsia="ko-KR"/>
        </w:rPr>
        <w:t>홍승현</w:t>
      </w:r>
    </w:p>
    <w:sectPr w:rsidR="003A7F64" w:rsidRPr="001F157F">
      <w:headerReference w:type="default" r:id="rId27"/>
      <w:footerReference w:type="default" r:id="rId28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3584" w14:textId="77777777" w:rsidR="00165954" w:rsidRDefault="00165954">
      <w:pPr>
        <w:spacing w:after="0" w:line="240" w:lineRule="auto"/>
      </w:pPr>
      <w:r>
        <w:separator/>
      </w:r>
    </w:p>
  </w:endnote>
  <w:endnote w:type="continuationSeparator" w:id="0">
    <w:p w14:paraId="6FBEA222" w14:textId="77777777" w:rsidR="00165954" w:rsidRDefault="0016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2BE0F" w14:textId="77777777" w:rsidR="00C87C24" w:rsidRDefault="00C87C24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AD2D" w14:textId="77777777" w:rsidR="00165954" w:rsidRDefault="00165954">
      <w:pPr>
        <w:spacing w:after="0" w:line="240" w:lineRule="auto"/>
      </w:pPr>
      <w:r>
        <w:separator/>
      </w:r>
    </w:p>
  </w:footnote>
  <w:footnote w:type="continuationSeparator" w:id="0">
    <w:p w14:paraId="2DA83664" w14:textId="77777777" w:rsidR="00165954" w:rsidRDefault="0016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2109A" w14:textId="462327CB" w:rsidR="00C87C24" w:rsidRDefault="00C87C24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2271" w14:textId="39301ED8" w:rsidR="00C87C24" w:rsidRDefault="00C87C24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본문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F7FF9"/>
    <w:multiLevelType w:val="hybridMultilevel"/>
    <w:tmpl w:val="5246E01A"/>
    <w:lvl w:ilvl="0" w:tplc="1DC0B8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2439B8"/>
    <w:multiLevelType w:val="hybridMultilevel"/>
    <w:tmpl w:val="812279AE"/>
    <w:lvl w:ilvl="0" w:tplc="3DA4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1556B8"/>
    <w:multiLevelType w:val="hybridMultilevel"/>
    <w:tmpl w:val="75104AB4"/>
    <w:lvl w:ilvl="0" w:tplc="FF4A6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3"/>
  </w:num>
  <w:num w:numId="8">
    <w:abstractNumId w:val="12"/>
  </w:num>
  <w:num w:numId="9">
    <w:abstractNumId w:val="22"/>
  </w:num>
  <w:num w:numId="10">
    <w:abstractNumId w:val="21"/>
  </w:num>
  <w:num w:numId="11">
    <w:abstractNumId w:val="9"/>
  </w:num>
  <w:num w:numId="12">
    <w:abstractNumId w:val="20"/>
  </w:num>
  <w:num w:numId="13">
    <w:abstractNumId w:val="5"/>
  </w:num>
  <w:num w:numId="14">
    <w:abstractNumId w:val="6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7"/>
  </w:num>
  <w:num w:numId="20">
    <w:abstractNumId w:val="15"/>
  </w:num>
  <w:num w:numId="21">
    <w:abstractNumId w:val="18"/>
  </w:num>
  <w:num w:numId="22">
    <w:abstractNumId w:val="11"/>
  </w:num>
  <w:num w:numId="23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503D"/>
    <w:rsid w:val="000071BC"/>
    <w:rsid w:val="00010C4A"/>
    <w:rsid w:val="000163C1"/>
    <w:rsid w:val="00042424"/>
    <w:rsid w:val="00045DF0"/>
    <w:rsid w:val="00051966"/>
    <w:rsid w:val="00055D09"/>
    <w:rsid w:val="00056077"/>
    <w:rsid w:val="00060052"/>
    <w:rsid w:val="0008029A"/>
    <w:rsid w:val="00094428"/>
    <w:rsid w:val="000949E4"/>
    <w:rsid w:val="000B103C"/>
    <w:rsid w:val="000C7E97"/>
    <w:rsid w:val="000D46BA"/>
    <w:rsid w:val="000E1DC4"/>
    <w:rsid w:val="000E489F"/>
    <w:rsid w:val="000F14CE"/>
    <w:rsid w:val="000F53B2"/>
    <w:rsid w:val="00130621"/>
    <w:rsid w:val="00135301"/>
    <w:rsid w:val="00146BB5"/>
    <w:rsid w:val="001538B9"/>
    <w:rsid w:val="001572E6"/>
    <w:rsid w:val="00165954"/>
    <w:rsid w:val="00166C9A"/>
    <w:rsid w:val="00171E22"/>
    <w:rsid w:val="0017454E"/>
    <w:rsid w:val="001932C7"/>
    <w:rsid w:val="00194F5F"/>
    <w:rsid w:val="001A505D"/>
    <w:rsid w:val="001B7A94"/>
    <w:rsid w:val="001C4C07"/>
    <w:rsid w:val="001D42B4"/>
    <w:rsid w:val="001D7BA9"/>
    <w:rsid w:val="001E4894"/>
    <w:rsid w:val="001F157F"/>
    <w:rsid w:val="001F27A6"/>
    <w:rsid w:val="00204591"/>
    <w:rsid w:val="00211584"/>
    <w:rsid w:val="00225310"/>
    <w:rsid w:val="002510F9"/>
    <w:rsid w:val="002579BE"/>
    <w:rsid w:val="00257F12"/>
    <w:rsid w:val="00277870"/>
    <w:rsid w:val="00282A5B"/>
    <w:rsid w:val="00290E43"/>
    <w:rsid w:val="002A0B70"/>
    <w:rsid w:val="002A4D5B"/>
    <w:rsid w:val="002B4970"/>
    <w:rsid w:val="002C2713"/>
    <w:rsid w:val="002C4042"/>
    <w:rsid w:val="002C5228"/>
    <w:rsid w:val="002C6180"/>
    <w:rsid w:val="002E379A"/>
    <w:rsid w:val="003257E8"/>
    <w:rsid w:val="00331591"/>
    <w:rsid w:val="00331E57"/>
    <w:rsid w:val="00333E63"/>
    <w:rsid w:val="003350E1"/>
    <w:rsid w:val="00352682"/>
    <w:rsid w:val="00356493"/>
    <w:rsid w:val="0038285D"/>
    <w:rsid w:val="003A2445"/>
    <w:rsid w:val="003A7F64"/>
    <w:rsid w:val="003B4184"/>
    <w:rsid w:val="003C576E"/>
    <w:rsid w:val="003E5D37"/>
    <w:rsid w:val="003F3CD6"/>
    <w:rsid w:val="00425654"/>
    <w:rsid w:val="00443CFD"/>
    <w:rsid w:val="00444366"/>
    <w:rsid w:val="00457608"/>
    <w:rsid w:val="00461C0C"/>
    <w:rsid w:val="00462C3C"/>
    <w:rsid w:val="00463ECF"/>
    <w:rsid w:val="00467F44"/>
    <w:rsid w:val="00470F98"/>
    <w:rsid w:val="00471332"/>
    <w:rsid w:val="00482F46"/>
    <w:rsid w:val="004B5717"/>
    <w:rsid w:val="004C0B92"/>
    <w:rsid w:val="004D1222"/>
    <w:rsid w:val="004E4F3C"/>
    <w:rsid w:val="005051FF"/>
    <w:rsid w:val="00512449"/>
    <w:rsid w:val="00512AB6"/>
    <w:rsid w:val="00514E4B"/>
    <w:rsid w:val="0052207D"/>
    <w:rsid w:val="00524623"/>
    <w:rsid w:val="00556B13"/>
    <w:rsid w:val="00574A30"/>
    <w:rsid w:val="00585D46"/>
    <w:rsid w:val="00592632"/>
    <w:rsid w:val="005C59F9"/>
    <w:rsid w:val="005C6F84"/>
    <w:rsid w:val="00607E5C"/>
    <w:rsid w:val="00633C0D"/>
    <w:rsid w:val="00662123"/>
    <w:rsid w:val="006674BD"/>
    <w:rsid w:val="00671389"/>
    <w:rsid w:val="00682E11"/>
    <w:rsid w:val="006833FD"/>
    <w:rsid w:val="00687C88"/>
    <w:rsid w:val="0069083B"/>
    <w:rsid w:val="006A25C1"/>
    <w:rsid w:val="006C23D9"/>
    <w:rsid w:val="006E7ABD"/>
    <w:rsid w:val="00712D78"/>
    <w:rsid w:val="00725B5E"/>
    <w:rsid w:val="007341C3"/>
    <w:rsid w:val="00734EF5"/>
    <w:rsid w:val="00735986"/>
    <w:rsid w:val="00741481"/>
    <w:rsid w:val="00771497"/>
    <w:rsid w:val="00773B17"/>
    <w:rsid w:val="00792928"/>
    <w:rsid w:val="00796FBB"/>
    <w:rsid w:val="007B495F"/>
    <w:rsid w:val="007E1198"/>
    <w:rsid w:val="007E6236"/>
    <w:rsid w:val="007F7FB3"/>
    <w:rsid w:val="0080680E"/>
    <w:rsid w:val="00840F33"/>
    <w:rsid w:val="008615C7"/>
    <w:rsid w:val="0086588D"/>
    <w:rsid w:val="00876204"/>
    <w:rsid w:val="00897B31"/>
    <w:rsid w:val="008A5A0B"/>
    <w:rsid w:val="008B15E7"/>
    <w:rsid w:val="008B36AA"/>
    <w:rsid w:val="008C42BD"/>
    <w:rsid w:val="008E6441"/>
    <w:rsid w:val="008F6B45"/>
    <w:rsid w:val="00901D88"/>
    <w:rsid w:val="00916AF7"/>
    <w:rsid w:val="00924C85"/>
    <w:rsid w:val="00925D7F"/>
    <w:rsid w:val="009261CF"/>
    <w:rsid w:val="00934C47"/>
    <w:rsid w:val="009432CA"/>
    <w:rsid w:val="00975C83"/>
    <w:rsid w:val="00991E21"/>
    <w:rsid w:val="009A438F"/>
    <w:rsid w:val="009B505F"/>
    <w:rsid w:val="009B7688"/>
    <w:rsid w:val="009C44E8"/>
    <w:rsid w:val="00A0089C"/>
    <w:rsid w:val="00A0112C"/>
    <w:rsid w:val="00A03FE9"/>
    <w:rsid w:val="00A14304"/>
    <w:rsid w:val="00A35678"/>
    <w:rsid w:val="00A41594"/>
    <w:rsid w:val="00A430ED"/>
    <w:rsid w:val="00A52A88"/>
    <w:rsid w:val="00A63C39"/>
    <w:rsid w:val="00A64671"/>
    <w:rsid w:val="00A76CAB"/>
    <w:rsid w:val="00A76F77"/>
    <w:rsid w:val="00A810A1"/>
    <w:rsid w:val="00A866E5"/>
    <w:rsid w:val="00AB499B"/>
    <w:rsid w:val="00AC11DF"/>
    <w:rsid w:val="00AE7774"/>
    <w:rsid w:val="00B03DC0"/>
    <w:rsid w:val="00B12366"/>
    <w:rsid w:val="00B30839"/>
    <w:rsid w:val="00B32BAF"/>
    <w:rsid w:val="00B34FBD"/>
    <w:rsid w:val="00B37ED3"/>
    <w:rsid w:val="00B53CBA"/>
    <w:rsid w:val="00B556A8"/>
    <w:rsid w:val="00B831C5"/>
    <w:rsid w:val="00B86E65"/>
    <w:rsid w:val="00B90B92"/>
    <w:rsid w:val="00B95B28"/>
    <w:rsid w:val="00BA53DA"/>
    <w:rsid w:val="00BC1C72"/>
    <w:rsid w:val="00BF2484"/>
    <w:rsid w:val="00BF45BF"/>
    <w:rsid w:val="00BF6273"/>
    <w:rsid w:val="00BF6734"/>
    <w:rsid w:val="00C32A71"/>
    <w:rsid w:val="00C345DF"/>
    <w:rsid w:val="00C37922"/>
    <w:rsid w:val="00C427C7"/>
    <w:rsid w:val="00C5089A"/>
    <w:rsid w:val="00C87C24"/>
    <w:rsid w:val="00C91392"/>
    <w:rsid w:val="00CA368C"/>
    <w:rsid w:val="00CA44F1"/>
    <w:rsid w:val="00CA466F"/>
    <w:rsid w:val="00CB0AC4"/>
    <w:rsid w:val="00CC1CE2"/>
    <w:rsid w:val="00CC2C8D"/>
    <w:rsid w:val="00CC3113"/>
    <w:rsid w:val="00CE0DA0"/>
    <w:rsid w:val="00CE6256"/>
    <w:rsid w:val="00CE6A6F"/>
    <w:rsid w:val="00CF1E18"/>
    <w:rsid w:val="00D0006B"/>
    <w:rsid w:val="00D10E24"/>
    <w:rsid w:val="00D211C8"/>
    <w:rsid w:val="00D24EA4"/>
    <w:rsid w:val="00D6404C"/>
    <w:rsid w:val="00D64083"/>
    <w:rsid w:val="00D82582"/>
    <w:rsid w:val="00D82D8D"/>
    <w:rsid w:val="00D9294C"/>
    <w:rsid w:val="00DC34C5"/>
    <w:rsid w:val="00DC6B8D"/>
    <w:rsid w:val="00DE5672"/>
    <w:rsid w:val="00DF12C3"/>
    <w:rsid w:val="00E04625"/>
    <w:rsid w:val="00E2386E"/>
    <w:rsid w:val="00E36AD1"/>
    <w:rsid w:val="00E432F5"/>
    <w:rsid w:val="00E629D1"/>
    <w:rsid w:val="00E63FC7"/>
    <w:rsid w:val="00E65449"/>
    <w:rsid w:val="00E6736A"/>
    <w:rsid w:val="00E7310C"/>
    <w:rsid w:val="00E82E11"/>
    <w:rsid w:val="00E90D91"/>
    <w:rsid w:val="00E94189"/>
    <w:rsid w:val="00EB1887"/>
    <w:rsid w:val="00ED65A1"/>
    <w:rsid w:val="00EF2095"/>
    <w:rsid w:val="00F16D97"/>
    <w:rsid w:val="00F233AD"/>
    <w:rsid w:val="00F67A5D"/>
    <w:rsid w:val="00F72F5E"/>
    <w:rsid w:val="00F75161"/>
    <w:rsid w:val="00F82BA3"/>
    <w:rsid w:val="00F94F96"/>
    <w:rsid w:val="00FA4791"/>
    <w:rsid w:val="00FA4A07"/>
    <w:rsid w:val="00FB03E0"/>
    <w:rsid w:val="00FB3BF4"/>
    <w:rsid w:val="00FC1D21"/>
    <w:rsid w:val="00FD2F6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affff7">
    <w:name w:val="바탕글"/>
    <w:rsid w:val="00B95B28"/>
    <w:pPr>
      <w:wordWrap w:val="0"/>
      <w:snapToGrid w:val="0"/>
      <w:spacing w:before="0" w:after="0"/>
      <w:jc w:val="both"/>
      <w:textAlignment w:val="baseline"/>
    </w:pPr>
    <w:rPr>
      <w:rFonts w:ascii="바탕" w:eastAsia="바탕" w:hAnsi="Times New Roman" w:cs="Times New Roman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624.20382.0_neutral_language-ko-KR_8wekyb3d8bbwe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161447"/>
    <w:rsid w:val="001736E0"/>
    <w:rsid w:val="0029571E"/>
    <w:rsid w:val="002B5D61"/>
    <w:rsid w:val="003F7D3E"/>
    <w:rsid w:val="004A4E6F"/>
    <w:rsid w:val="004C3EA7"/>
    <w:rsid w:val="00530794"/>
    <w:rsid w:val="00535DE4"/>
    <w:rsid w:val="0059780C"/>
    <w:rsid w:val="006D74CF"/>
    <w:rsid w:val="00715C6F"/>
    <w:rsid w:val="007B28FD"/>
    <w:rsid w:val="0086039F"/>
    <w:rsid w:val="00881B23"/>
    <w:rsid w:val="00894ACA"/>
    <w:rsid w:val="0094344B"/>
    <w:rsid w:val="00952604"/>
    <w:rsid w:val="00A55DD0"/>
    <w:rsid w:val="00B37F72"/>
    <w:rsid w:val="00B956D3"/>
    <w:rsid w:val="00BB4A04"/>
    <w:rsid w:val="00D01C1F"/>
    <w:rsid w:val="00DC02A2"/>
    <w:rsid w:val="00DC5683"/>
    <w:rsid w:val="00DE1266"/>
    <w:rsid w:val="00DF3CFD"/>
    <w:rsid w:val="00F00D12"/>
    <w:rsid w:val="00F755D8"/>
    <w:rsid w:val="00F9410D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59D71AEB464537BCC8B94DB8660674">
    <w:name w:val="ED59D71AEB464537BCC8B94DB8660674"/>
    <w:pPr>
      <w:widowControl w:val="0"/>
      <w:wordWrap w:val="0"/>
      <w:autoSpaceDE w:val="0"/>
      <w:autoSpaceDN w:val="0"/>
    </w:pPr>
  </w:style>
  <w:style w:type="paragraph" w:customStyle="1" w:styleId="4C7049E0D0B1472DB3B1EC25265AB3FA">
    <w:name w:val="4C7049E0D0B1472DB3B1EC25265AB3FA"/>
    <w:pPr>
      <w:widowControl w:val="0"/>
      <w:wordWrap w:val="0"/>
      <w:autoSpaceDE w:val="0"/>
      <w:autoSpaceDN w:val="0"/>
    </w:pPr>
  </w:style>
  <w:style w:type="paragraph" w:customStyle="1" w:styleId="6E97720560F847DD93B0529DE14A8AC3">
    <w:name w:val="6E97720560F847DD93B0529DE14A8AC3"/>
    <w:pPr>
      <w:widowControl w:val="0"/>
      <w:wordWrap w:val="0"/>
      <w:autoSpaceDE w:val="0"/>
      <w:autoSpaceDN w:val="0"/>
    </w:pPr>
  </w:style>
  <w:style w:type="paragraph" w:customStyle="1" w:styleId="8CC08FA5304E4FEEAB29B142D0A3A8C0">
    <w:name w:val="8CC08FA5304E4FEEAB29B142D0A3A8C0"/>
    <w:pPr>
      <w:widowControl w:val="0"/>
      <w:wordWrap w:val="0"/>
      <w:autoSpaceDE w:val="0"/>
      <w:autoSpaceDN w:val="0"/>
    </w:pPr>
  </w:style>
  <w:style w:type="paragraph" w:customStyle="1" w:styleId="04673A2C45F54462A14C2DBAA0C7FE8B">
    <w:name w:val="04673A2C45F54462A14C2DBAA0C7FE8B"/>
    <w:pPr>
      <w:widowControl w:val="0"/>
      <w:wordWrap w:val="0"/>
      <w:autoSpaceDE w:val="0"/>
      <w:autoSpaceDN w:val="0"/>
    </w:pPr>
  </w:style>
  <w:style w:type="paragraph" w:customStyle="1" w:styleId="D064CECA072A434A81664263EE9017F2">
    <w:name w:val="D064CECA072A434A81664263EE9017F2"/>
    <w:pPr>
      <w:widowControl w:val="0"/>
      <w:wordWrap w:val="0"/>
      <w:autoSpaceDE w:val="0"/>
      <w:autoSpaceDN w:val="0"/>
    </w:pPr>
  </w:style>
  <w:style w:type="paragraph" w:customStyle="1" w:styleId="D806BC6046F346BB92765E0948C69520">
    <w:name w:val="D806BC6046F346BB92765E0948C69520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DF167E81AF5B4CB99D7452C76B526F4E">
    <w:name w:val="DF167E81AF5B4CB99D7452C76B526F4E"/>
    <w:pPr>
      <w:widowControl w:val="0"/>
      <w:wordWrap w:val="0"/>
      <w:autoSpaceDE w:val="0"/>
      <w:autoSpaceDN w:val="0"/>
    </w:pPr>
  </w:style>
  <w:style w:type="paragraph" w:customStyle="1" w:styleId="2C5E0524EE014CB3868A9CD7D27D12E3">
    <w:name w:val="2C5E0524EE014CB3868A9CD7D27D12E3"/>
    <w:pPr>
      <w:widowControl w:val="0"/>
      <w:wordWrap w:val="0"/>
      <w:autoSpaceDE w:val="0"/>
      <w:autoSpaceDN w:val="0"/>
    </w:pPr>
  </w:style>
  <w:style w:type="paragraph" w:customStyle="1" w:styleId="F8FF54AAEEA743FC94EE40F72D4B23B6">
    <w:name w:val="F8FF54AAEEA743FC94EE40F72D4B23B6"/>
    <w:pPr>
      <w:widowControl w:val="0"/>
      <w:wordWrap w:val="0"/>
      <w:autoSpaceDE w:val="0"/>
      <w:autoSpaceDN w:val="0"/>
    </w:pPr>
  </w:style>
  <w:style w:type="paragraph" w:customStyle="1" w:styleId="9A6C9130A72443018DBDAC37072C0BDD">
    <w:name w:val="9A6C9130A72443018DBDAC37072C0BDD"/>
    <w:pPr>
      <w:widowControl w:val="0"/>
      <w:wordWrap w:val="0"/>
      <w:autoSpaceDE w:val="0"/>
      <w:autoSpaceDN w:val="0"/>
    </w:pPr>
  </w:style>
  <w:style w:type="paragraph" w:customStyle="1" w:styleId="0E81D1D98395477FB322C3256FA94846">
    <w:name w:val="0E81D1D98395477FB322C3256FA94846"/>
    <w:pPr>
      <w:widowControl w:val="0"/>
      <w:wordWrap w:val="0"/>
      <w:autoSpaceDE w:val="0"/>
      <w:autoSpaceDN w:val="0"/>
    </w:pPr>
  </w:style>
  <w:style w:type="paragraph" w:customStyle="1" w:styleId="2E2F71B6FE394808BB9B3212FF419143">
    <w:name w:val="2E2F71B6FE394808BB9B3212FF419143"/>
    <w:pPr>
      <w:widowControl w:val="0"/>
      <w:wordWrap w:val="0"/>
      <w:autoSpaceDE w:val="0"/>
      <w:autoSpaceDN w:val="0"/>
    </w:pPr>
  </w:style>
  <w:style w:type="paragraph" w:customStyle="1" w:styleId="D0295A63DCF94661B59A4A5DF7965683">
    <w:name w:val="D0295A63DCF94661B59A4A5DF7965683"/>
    <w:pPr>
      <w:widowControl w:val="0"/>
      <w:wordWrap w:val="0"/>
      <w:autoSpaceDE w:val="0"/>
      <w:autoSpaceDN w:val="0"/>
    </w:pPr>
  </w:style>
  <w:style w:type="paragraph" w:customStyle="1" w:styleId="EA44298A2EBD4485BFCFACA1BFF95BE7">
    <w:name w:val="EA44298A2EBD4485BFCFACA1BFF95BE7"/>
    <w:pPr>
      <w:widowControl w:val="0"/>
      <w:wordWrap w:val="0"/>
      <w:autoSpaceDE w:val="0"/>
      <w:autoSpaceDN w:val="0"/>
    </w:pPr>
  </w:style>
  <w:style w:type="paragraph" w:customStyle="1" w:styleId="BF6BC82929804CDBBCD3DCFCBB5E6DF4">
    <w:name w:val="BF6BC82929804CDBBCD3DCFCBB5E6DF4"/>
    <w:pPr>
      <w:widowControl w:val="0"/>
      <w:wordWrap w:val="0"/>
      <w:autoSpaceDE w:val="0"/>
      <w:autoSpaceDN w:val="0"/>
    </w:pPr>
  </w:style>
  <w:style w:type="paragraph" w:customStyle="1" w:styleId="B49FCABCC74D44749821DBB98E951845">
    <w:name w:val="B49FCABCC74D44749821DBB98E951845"/>
    <w:pPr>
      <w:widowControl w:val="0"/>
      <w:wordWrap w:val="0"/>
      <w:autoSpaceDE w:val="0"/>
      <w:autoSpaceDN w:val="0"/>
    </w:pPr>
  </w:style>
  <w:style w:type="paragraph" w:customStyle="1" w:styleId="D5565B34D14D445F92229DCC12E642DF">
    <w:name w:val="D5565B34D14D445F92229DCC12E642DF"/>
    <w:pPr>
      <w:widowControl w:val="0"/>
      <w:wordWrap w:val="0"/>
      <w:autoSpaceDE w:val="0"/>
      <w:autoSpaceDN w:val="0"/>
    </w:pPr>
  </w:style>
  <w:style w:type="paragraph" w:customStyle="1" w:styleId="4F420DC8454A45D4B72BD191BE31B592">
    <w:name w:val="4F420DC8454A45D4B72BD191BE31B592"/>
    <w:pPr>
      <w:widowControl w:val="0"/>
      <w:wordWrap w:val="0"/>
      <w:autoSpaceDE w:val="0"/>
      <w:autoSpaceDN w:val="0"/>
    </w:pPr>
  </w:style>
  <w:style w:type="paragraph" w:customStyle="1" w:styleId="F6BD94C4DC4B4FC1987D5ACFA9EF1F61">
    <w:name w:val="F6BD94C4DC4B4FC1987D5ACFA9EF1F61"/>
    <w:pPr>
      <w:widowControl w:val="0"/>
      <w:wordWrap w:val="0"/>
      <w:autoSpaceDE w:val="0"/>
      <w:autoSpaceDN w:val="0"/>
    </w:pPr>
  </w:style>
  <w:style w:type="paragraph" w:customStyle="1" w:styleId="18F4408590034077B801C9ED88542E8D">
    <w:name w:val="18F4408590034077B801C9ED88542E8D"/>
    <w:pPr>
      <w:widowControl w:val="0"/>
      <w:wordWrap w:val="0"/>
      <w:autoSpaceDE w:val="0"/>
      <w:autoSpaceDN w:val="0"/>
    </w:pPr>
  </w:style>
  <w:style w:type="paragraph" w:customStyle="1" w:styleId="A786F1F440F94A2A806AD7AF7751F177">
    <w:name w:val="A786F1F440F94A2A806AD7AF7751F177"/>
    <w:pPr>
      <w:widowControl w:val="0"/>
      <w:wordWrap w:val="0"/>
      <w:autoSpaceDE w:val="0"/>
      <w:autoSpaceDN w:val="0"/>
    </w:pPr>
  </w:style>
  <w:style w:type="paragraph" w:customStyle="1" w:styleId="640E97F71D09431585AB338EB373635A">
    <w:name w:val="640E97F71D09431585AB338EB373635A"/>
    <w:pPr>
      <w:widowControl w:val="0"/>
      <w:wordWrap w:val="0"/>
      <w:autoSpaceDE w:val="0"/>
      <w:autoSpaceDN w:val="0"/>
    </w:pPr>
  </w:style>
  <w:style w:type="paragraph" w:customStyle="1" w:styleId="8FFA8E0E0C9A4F10A15ADB97BB089B7C">
    <w:name w:val="8FFA8E0E0C9A4F10A15ADB97BB089B7C"/>
    <w:pPr>
      <w:widowControl w:val="0"/>
      <w:wordWrap w:val="0"/>
      <w:autoSpaceDE w:val="0"/>
      <w:autoSpaceDN w:val="0"/>
    </w:p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paragraph" w:customStyle="1" w:styleId="9C5DEADF713B441A9E3CB383945227AC">
    <w:name w:val="9C5DEADF713B441A9E3CB383945227AC"/>
    <w:rsid w:val="00535DE4"/>
    <w:pPr>
      <w:widowControl w:val="0"/>
      <w:wordWrap w:val="0"/>
      <w:autoSpaceDE w:val="0"/>
      <w:autoSpaceDN w:val="0"/>
    </w:pPr>
  </w:style>
  <w:style w:type="paragraph" w:customStyle="1" w:styleId="DFBF5DA6EB8A4346A0386EDF2B4CB7AC">
    <w:name w:val="DFBF5DA6EB8A4346A0386EDF2B4CB7AC"/>
    <w:rsid w:val="00535DE4"/>
    <w:pPr>
      <w:widowControl w:val="0"/>
      <w:wordWrap w:val="0"/>
      <w:autoSpaceDE w:val="0"/>
      <w:autoSpaceDN w:val="0"/>
    </w:pPr>
  </w:style>
  <w:style w:type="paragraph" w:customStyle="1" w:styleId="62FCEE5EF4B14768823BA7133707D437">
    <w:name w:val="62FCEE5EF4B14768823BA7133707D437"/>
    <w:rsid w:val="00535DE4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1"/>
    <w:uiPriority w:val="99"/>
    <w:semiHidden/>
    <w:rsid w:val="00A55D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2020-04-24T00:00:00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FDDF63-267B-43B6-BFD2-9E76FA37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1936</TotalTime>
  <Pages>21</Pages>
  <Words>709</Words>
  <Characters>4046</Characters>
  <Application>Microsoft Office Word</Application>
  <DocSecurity>0</DocSecurity>
  <Lines>33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data communications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report</dc:title>
  <dc:creator>WhiteHyun</dc:creator>
  <cp:keywords/>
  <cp:lastModifiedBy>홍 승현</cp:lastModifiedBy>
  <cp:revision>128</cp:revision>
  <cp:lastPrinted>2011-08-05T20:35:00Z</cp:lastPrinted>
  <dcterms:created xsi:type="dcterms:W3CDTF">2019-10-05T00:01:00Z</dcterms:created>
  <dcterms:modified xsi:type="dcterms:W3CDTF">2020-04-23T13:09:00Z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